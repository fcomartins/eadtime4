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F77F71" w14:textId="56D3D770" w:rsidR="005C6F7E" w:rsidRPr="006E1BBF" w:rsidRDefault="005C6F7E" w:rsidP="009930F5">
      <w:pPr>
        <w:rPr>
          <w:rFonts w:ascii="Arial" w:hAnsi="Arial" w:cs="Arial"/>
          <w:b/>
          <w:i w:val="0"/>
          <w:sz w:val="22"/>
          <w:szCs w:val="22"/>
        </w:rPr>
      </w:pPr>
      <w:r w:rsidRPr="006E1BBF">
        <w:rPr>
          <w:rFonts w:ascii="Arial" w:hAnsi="Arial" w:cs="Arial"/>
          <w:b/>
          <w:i w:val="0"/>
          <w:sz w:val="22"/>
          <w:szCs w:val="22"/>
        </w:rPr>
        <w:t xml:space="preserve">1 Introdução </w:t>
      </w:r>
    </w:p>
    <w:p w14:paraId="4BE90575" w14:textId="77777777" w:rsidR="005C6F7E" w:rsidRPr="006E1BBF" w:rsidRDefault="005C6F7E" w:rsidP="009930F5">
      <w:pPr>
        <w:rPr>
          <w:rFonts w:ascii="Arial" w:hAnsi="Arial" w:cs="Arial"/>
          <w:b/>
          <w:i w:val="0"/>
          <w:sz w:val="22"/>
          <w:szCs w:val="22"/>
        </w:rPr>
      </w:pPr>
    </w:p>
    <w:p w14:paraId="0F9699A0" w14:textId="6A1E8C41" w:rsidR="005C6F7E" w:rsidRPr="006E1BBF" w:rsidRDefault="005C6F7E" w:rsidP="009930F5">
      <w:p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>O Sistema sistema de gestão condominial será desenvolvido para um condomínio composto por um prédio de 10 (dez) andares com 4 (quatro) apartamentos em cada andar, com os seguintes elementos:</w:t>
      </w:r>
      <w:r w:rsidR="003B5C27" w:rsidRPr="006E1BBF">
        <w:rPr>
          <w:rFonts w:ascii="Arial" w:hAnsi="Arial" w:cs="Arial"/>
          <w:i w:val="0"/>
          <w:sz w:val="22"/>
          <w:szCs w:val="22"/>
        </w:rPr>
        <w:t xml:space="preserve"> </w:t>
      </w:r>
      <w:r w:rsidR="00971B6C" w:rsidRPr="006E1BBF">
        <w:rPr>
          <w:rFonts w:ascii="Arial" w:hAnsi="Arial" w:cs="Arial"/>
          <w:i w:val="0"/>
          <w:sz w:val="22"/>
          <w:szCs w:val="22"/>
        </w:rPr>
        <w:tab/>
      </w:r>
      <w:r w:rsidR="006D60E0" w:rsidRPr="006E1BBF">
        <w:rPr>
          <w:rFonts w:ascii="Arial" w:hAnsi="Arial" w:cs="Arial"/>
          <w:i w:val="0"/>
          <w:sz w:val="22"/>
          <w:szCs w:val="22"/>
        </w:rPr>
        <w:t xml:space="preserve"> </w:t>
      </w:r>
    </w:p>
    <w:p w14:paraId="1F9047FF" w14:textId="77777777" w:rsidR="005C6F7E" w:rsidRPr="006E1BBF" w:rsidRDefault="005C6F7E" w:rsidP="009930F5">
      <w:pPr>
        <w:rPr>
          <w:rFonts w:ascii="Arial" w:hAnsi="Arial" w:cs="Arial"/>
          <w:b/>
          <w:i w:val="0"/>
          <w:sz w:val="22"/>
          <w:szCs w:val="22"/>
        </w:rPr>
      </w:pPr>
    </w:p>
    <w:p w14:paraId="16ACDBBA" w14:textId="77777777" w:rsidR="007F5CA9" w:rsidRPr="006E1BBF" w:rsidRDefault="008437AD" w:rsidP="009930F5">
      <w:pPr>
        <w:pStyle w:val="PargrafodaLista"/>
        <w:numPr>
          <w:ilvl w:val="0"/>
          <w:numId w:val="25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>Usuários do Sistema:</w:t>
      </w:r>
    </w:p>
    <w:p w14:paraId="05BA55E3" w14:textId="29141DE9" w:rsidR="008437AD" w:rsidRPr="006E1BBF" w:rsidRDefault="001013BC" w:rsidP="007F5CA9">
      <w:pPr>
        <w:pStyle w:val="PargrafodaLista"/>
        <w:numPr>
          <w:ilvl w:val="0"/>
          <w:numId w:val="26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 xml:space="preserve">Síndico </w:t>
      </w:r>
      <w:r w:rsidR="008437AD" w:rsidRPr="006E1BBF">
        <w:rPr>
          <w:rFonts w:ascii="Arial" w:hAnsi="Arial" w:cs="Arial"/>
          <w:i w:val="0"/>
          <w:sz w:val="22"/>
          <w:szCs w:val="22"/>
        </w:rPr>
        <w:t xml:space="preserve"> </w:t>
      </w:r>
    </w:p>
    <w:p w14:paraId="3975CA8F" w14:textId="03CC3E5A" w:rsidR="008437AD" w:rsidRPr="006E1BBF" w:rsidRDefault="008437AD" w:rsidP="007F5CA9">
      <w:pPr>
        <w:pStyle w:val="PargrafodaLista"/>
        <w:numPr>
          <w:ilvl w:val="0"/>
          <w:numId w:val="26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 xml:space="preserve">Funcionários  </w:t>
      </w:r>
    </w:p>
    <w:p w14:paraId="3CDBC6BF" w14:textId="5E666151" w:rsidR="008437AD" w:rsidRPr="006E1BBF" w:rsidRDefault="008437AD" w:rsidP="007F5CA9">
      <w:pPr>
        <w:pStyle w:val="PargrafodaLista"/>
        <w:numPr>
          <w:ilvl w:val="0"/>
          <w:numId w:val="26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 xml:space="preserve">Condôminos </w:t>
      </w:r>
    </w:p>
    <w:p w14:paraId="298E3DA1" w14:textId="684A2002" w:rsidR="007F5CA9" w:rsidRPr="006E1BBF" w:rsidRDefault="007F5CA9" w:rsidP="007F5CA9">
      <w:pPr>
        <w:pStyle w:val="PargrafodaLista"/>
        <w:numPr>
          <w:ilvl w:val="0"/>
          <w:numId w:val="25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>Permissões e Funcionalidades:</w:t>
      </w:r>
    </w:p>
    <w:p w14:paraId="7767E85D" w14:textId="5B0E46B3" w:rsidR="007F5CA9" w:rsidRPr="006E1BBF" w:rsidRDefault="007F5CA9" w:rsidP="007F5CA9">
      <w:pPr>
        <w:pStyle w:val="PargrafodaLista"/>
        <w:numPr>
          <w:ilvl w:val="0"/>
          <w:numId w:val="27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 xml:space="preserve">Tipo A </w:t>
      </w:r>
      <w:r w:rsidR="00117DF3" w:rsidRPr="006E1BBF">
        <w:rPr>
          <w:rFonts w:ascii="Arial" w:hAnsi="Arial" w:cs="Arial"/>
          <w:i w:val="0"/>
          <w:sz w:val="22"/>
          <w:szCs w:val="22"/>
        </w:rPr>
        <w:t>– Cadastro de m</w:t>
      </w:r>
      <w:r w:rsidR="00B67FBC" w:rsidRPr="006E1BBF">
        <w:rPr>
          <w:rFonts w:ascii="Arial" w:hAnsi="Arial" w:cs="Arial"/>
          <w:i w:val="0"/>
          <w:sz w:val="22"/>
          <w:szCs w:val="22"/>
        </w:rPr>
        <w:t xml:space="preserve">oradores, visitantes, entrada de visitantes, reserva de espaços </w:t>
      </w:r>
    </w:p>
    <w:p w14:paraId="077B0F98" w14:textId="3AFA8204" w:rsidR="007F5CA9" w:rsidRPr="006E1BBF" w:rsidRDefault="007F5CA9" w:rsidP="007F5CA9">
      <w:pPr>
        <w:pStyle w:val="PargrafodaLista"/>
        <w:numPr>
          <w:ilvl w:val="0"/>
          <w:numId w:val="27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>Tipo B</w:t>
      </w:r>
      <w:r w:rsidR="00B67FBC" w:rsidRPr="006E1BBF">
        <w:rPr>
          <w:rFonts w:ascii="Arial" w:hAnsi="Arial" w:cs="Arial"/>
          <w:i w:val="0"/>
          <w:sz w:val="22"/>
          <w:szCs w:val="22"/>
        </w:rPr>
        <w:t xml:space="preserve"> – Reserva de espaços e alteração de cadastro </w:t>
      </w:r>
    </w:p>
    <w:p w14:paraId="375AADE4" w14:textId="462B1C91" w:rsidR="00B67FBC" w:rsidRPr="006E1BBF" w:rsidRDefault="00B67FBC" w:rsidP="00B67FBC">
      <w:pPr>
        <w:pStyle w:val="PargrafodaLista"/>
        <w:numPr>
          <w:ilvl w:val="0"/>
          <w:numId w:val="25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>O acesso a essas funcionalidades será delimitado de acordo com o nível de permissão de cada usuário:</w:t>
      </w:r>
    </w:p>
    <w:p w14:paraId="0610F3DE" w14:textId="79D6DB2E" w:rsidR="00B67FBC" w:rsidRPr="006E1BBF" w:rsidRDefault="00B67FBC" w:rsidP="00B67FBC">
      <w:pPr>
        <w:pStyle w:val="PargrafodaLista"/>
        <w:numPr>
          <w:ilvl w:val="0"/>
          <w:numId w:val="28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 xml:space="preserve">Síndico e Funcionários – Tipo A </w:t>
      </w:r>
    </w:p>
    <w:p w14:paraId="1BD49A2B" w14:textId="09B0E9A0" w:rsidR="00B67FBC" w:rsidRPr="006E1BBF" w:rsidRDefault="00B67FBC" w:rsidP="00B67FBC">
      <w:pPr>
        <w:pStyle w:val="PargrafodaLista"/>
        <w:numPr>
          <w:ilvl w:val="0"/>
          <w:numId w:val="28"/>
        </w:num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 xml:space="preserve">Condôminos – Tipo B </w:t>
      </w:r>
    </w:p>
    <w:p w14:paraId="602822AE" w14:textId="77777777" w:rsidR="00463DD8" w:rsidRDefault="00463DD8" w:rsidP="009930F5"/>
    <w:p w14:paraId="7EC7458C" w14:textId="0BDC244D" w:rsidR="00463DD8" w:rsidRDefault="00463DD8" w:rsidP="009930F5"/>
    <w:p w14:paraId="3DC411FB" w14:textId="77777777" w:rsidR="00463DD8" w:rsidRDefault="00463DD8" w:rsidP="009930F5"/>
    <w:p w14:paraId="25F2A96B" w14:textId="37A42922" w:rsidR="00463DD8" w:rsidRDefault="00463DD8" w:rsidP="009930F5"/>
    <w:p w14:paraId="695A428A" w14:textId="6B533DBE" w:rsidR="00463DD8" w:rsidRDefault="00463DD8" w:rsidP="009930F5"/>
    <w:p w14:paraId="46B78BB6" w14:textId="77777777" w:rsidR="00463DD8" w:rsidRDefault="00463DD8" w:rsidP="009930F5"/>
    <w:p w14:paraId="0A77AE52" w14:textId="6AC079AB" w:rsidR="00463DD8" w:rsidRDefault="00463DD8" w:rsidP="009930F5"/>
    <w:p w14:paraId="2C67342A" w14:textId="2F5FDAAF" w:rsidR="00463DD8" w:rsidRDefault="00463DD8" w:rsidP="009930F5"/>
    <w:p w14:paraId="0E4907D4" w14:textId="06ECCB64" w:rsidR="00463DD8" w:rsidRDefault="00463DD8" w:rsidP="009930F5"/>
    <w:p w14:paraId="22BDF7F4" w14:textId="102E7A9D" w:rsidR="00463DD8" w:rsidRDefault="00463DD8" w:rsidP="009930F5"/>
    <w:p w14:paraId="6CDE1E5C" w14:textId="77777777" w:rsidR="00463DD8" w:rsidRDefault="00463DD8" w:rsidP="009930F5"/>
    <w:p w14:paraId="203F9DA5" w14:textId="7B2687AE" w:rsidR="00463DD8" w:rsidRDefault="00463DD8" w:rsidP="009930F5"/>
    <w:p w14:paraId="438F7DE9" w14:textId="5DE2D245" w:rsidR="00463DD8" w:rsidRDefault="00463DD8" w:rsidP="009930F5"/>
    <w:p w14:paraId="41134751" w14:textId="3D668B8E" w:rsidR="00463DD8" w:rsidRDefault="006E1BBF" w:rsidP="009930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C355C" wp14:editId="25FBEE95">
                <wp:simplePos x="0" y="0"/>
                <wp:positionH relativeFrom="column">
                  <wp:posOffset>11429</wp:posOffset>
                </wp:positionH>
                <wp:positionV relativeFrom="paragraph">
                  <wp:posOffset>261278</wp:posOffset>
                </wp:positionV>
                <wp:extent cx="6292215" cy="4235157"/>
                <wp:effectExtent l="0" t="0" r="6985" b="6985"/>
                <wp:wrapNone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215" cy="4235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BC66" w14:textId="77777777" w:rsidR="003B1C0F" w:rsidRDefault="003B1C0F" w:rsidP="00F774D5">
                            <w:pPr>
                              <w:pStyle w:val="Titulodocumen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6B4787B1" w14:textId="77777777" w:rsidR="003B1C0F" w:rsidRDefault="003B1C0F" w:rsidP="00F774D5">
                            <w:pPr>
                              <w:pStyle w:val="Titulodocumen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322D8E0F" w14:textId="77777777" w:rsidR="003B1C0F" w:rsidRDefault="003B1C0F" w:rsidP="00F774D5">
                            <w:pPr>
                              <w:pStyle w:val="Titulodocumento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8AF9990" w14:textId="77777777" w:rsidR="00B8263E" w:rsidRPr="009930F5" w:rsidRDefault="00AA66C8" w:rsidP="00F774D5">
                            <w:pPr>
                              <w:pStyle w:val="Titulodocumento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Especificação de Caso de Uso</w:t>
                            </w:r>
                          </w:p>
                          <w:p w14:paraId="23A2E110" w14:textId="77777777" w:rsidR="00B8263E" w:rsidRDefault="00B8263E" w:rsidP="006F16A2">
                            <w:pPr>
                              <w:pStyle w:val="Estilo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</w:p>
                          <w:p w14:paraId="3AA0DBAF" w14:textId="77777777" w:rsidR="00AA66C8" w:rsidRDefault="00AA66C8" w:rsidP="006F16A2">
                            <w:pPr>
                              <w:pStyle w:val="Estilo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</w:p>
                          <w:p w14:paraId="48189D3E" w14:textId="77777777" w:rsidR="00AA66C8" w:rsidRDefault="00AA66C8" w:rsidP="006F16A2">
                            <w:pPr>
                              <w:pStyle w:val="Estilo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cs="Arial"/>
                                <w:b/>
                                <w:sz w:val="52"/>
                              </w:rPr>
                            </w:pPr>
                          </w:p>
                          <w:p w14:paraId="7355371A" w14:textId="77777777" w:rsidR="00B8263E" w:rsidRPr="006F16A2" w:rsidRDefault="00AA66C8" w:rsidP="006F16A2">
                            <w:pPr>
                              <w:pStyle w:val="Estilo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DD64CA">
                              <w:rPr>
                                <w:rFonts w:cs="Arial"/>
                                <w:b/>
                                <w:sz w:val="52"/>
                              </w:rPr>
                              <w:t>Caso de Uso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9C355C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20" o:spid="_x0000_s1026" type="#_x0000_t202" style="position:absolute;margin-left:.9pt;margin-top:20.55pt;width:495.45pt;height:3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" stroked="f">
                <v:textbox>
                  <w:txbxContent>
                    <w:p w14:paraId="660BBC66" w14:textId="77777777" w:rsidR="003B1C0F" w:rsidRDefault="003B1C0F" w:rsidP="00F774D5">
                      <w:pPr>
                        <w:pStyle w:val="Titulodocumento"/>
                        <w:jc w:val="center"/>
                        <w:rPr>
                          <w:color w:val="auto"/>
                        </w:rPr>
                      </w:pPr>
                    </w:p>
                    <w:p w14:paraId="6B4787B1" w14:textId="77777777" w:rsidR="003B1C0F" w:rsidRDefault="003B1C0F" w:rsidP="00F774D5">
                      <w:pPr>
                        <w:pStyle w:val="Titulodocumento"/>
                        <w:jc w:val="center"/>
                        <w:rPr>
                          <w:color w:val="auto"/>
                        </w:rPr>
                      </w:pPr>
                    </w:p>
                    <w:p w14:paraId="322D8E0F" w14:textId="77777777" w:rsidR="003B1C0F" w:rsidRDefault="003B1C0F" w:rsidP="00F774D5">
                      <w:pPr>
                        <w:pStyle w:val="Titulodocumento"/>
                        <w:jc w:val="center"/>
                        <w:rPr>
                          <w:color w:val="auto"/>
                        </w:rPr>
                      </w:pPr>
                    </w:p>
                    <w:p w14:paraId="18AF9990" w14:textId="77777777" w:rsidR="00B8263E" w:rsidRPr="009930F5" w:rsidRDefault="00AA66C8" w:rsidP="00F774D5">
                      <w:pPr>
                        <w:pStyle w:val="Titulodocumento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Especificação de Caso de Uso</w:t>
                      </w:r>
                    </w:p>
                    <w:p w14:paraId="23A2E110" w14:textId="77777777" w:rsidR="00B8263E" w:rsidRDefault="00B8263E" w:rsidP="006F16A2">
                      <w:pPr>
                        <w:pStyle w:val="Estilo"/>
                        <w:numPr>
                          <w:ilvl w:val="0"/>
                          <w:numId w:val="0"/>
                        </w:numPr>
                        <w:jc w:val="center"/>
                      </w:pPr>
                    </w:p>
                    <w:p w14:paraId="3AA0DBAF" w14:textId="77777777" w:rsidR="00AA66C8" w:rsidRDefault="00AA66C8" w:rsidP="006F16A2">
                      <w:pPr>
                        <w:pStyle w:val="Estilo"/>
                        <w:numPr>
                          <w:ilvl w:val="0"/>
                          <w:numId w:val="0"/>
                        </w:numPr>
                        <w:jc w:val="center"/>
                      </w:pPr>
                    </w:p>
                    <w:p w14:paraId="48189D3E" w14:textId="77777777" w:rsidR="00AA66C8" w:rsidRDefault="00AA66C8" w:rsidP="006F16A2">
                      <w:pPr>
                        <w:pStyle w:val="Estilo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cs="Arial"/>
                          <w:b/>
                          <w:sz w:val="52"/>
                        </w:rPr>
                      </w:pPr>
                    </w:p>
                    <w:p w14:paraId="7355371A" w14:textId="77777777" w:rsidR="00B8263E" w:rsidRPr="006F16A2" w:rsidRDefault="00AA66C8" w:rsidP="006F16A2">
                      <w:pPr>
                        <w:pStyle w:val="Estilo"/>
                        <w:numPr>
                          <w:ilvl w:val="0"/>
                          <w:numId w:val="0"/>
                        </w:num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DD64CA">
                        <w:rPr>
                          <w:rFonts w:cs="Arial"/>
                          <w:b/>
                          <w:sz w:val="52"/>
                        </w:rPr>
                        <w:t>Caso de Uso</w:t>
                      </w:r>
                    </w:p>
                  </w:txbxContent>
                </v:textbox>
              </v:shape>
            </w:pict>
          </mc:Fallback>
        </mc:AlternateContent>
      </w:r>
    </w:p>
    <w:p w14:paraId="311C1A34" w14:textId="2B10C51C" w:rsidR="00463DD8" w:rsidRDefault="00463DD8" w:rsidP="009930F5"/>
    <w:p w14:paraId="1E25FDB5" w14:textId="004EFD63" w:rsidR="00463DD8" w:rsidRPr="008437AD" w:rsidRDefault="00463DD8" w:rsidP="009930F5"/>
    <w:p w14:paraId="390F41B8" w14:textId="4372D854" w:rsidR="009930F5" w:rsidRDefault="009930F5" w:rsidP="009930F5"/>
    <w:p w14:paraId="1958FDB2" w14:textId="58AA04A8" w:rsidR="009930F5" w:rsidRDefault="009930F5" w:rsidP="009930F5">
      <w:pPr>
        <w:tabs>
          <w:tab w:val="left" w:pos="4159"/>
        </w:tabs>
      </w:pPr>
      <w:r>
        <w:tab/>
      </w:r>
    </w:p>
    <w:p w14:paraId="060964F1" w14:textId="51CBF81E" w:rsidR="009930F5" w:rsidRDefault="009930F5" w:rsidP="009930F5"/>
    <w:p w14:paraId="31722BC5" w14:textId="2CD94995" w:rsidR="00761498" w:rsidRDefault="00761498" w:rsidP="009930F5"/>
    <w:p w14:paraId="1EA8DB1B" w14:textId="08A90850" w:rsidR="008437AD" w:rsidRDefault="008437AD" w:rsidP="009930F5"/>
    <w:p w14:paraId="795C900E" w14:textId="77777777" w:rsidR="008437AD" w:rsidRPr="009930F5" w:rsidRDefault="008437AD" w:rsidP="009930F5">
      <w:pPr>
        <w:sectPr w:rsidR="008437AD" w:rsidRPr="009930F5" w:rsidSect="006C57B7">
          <w:head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134" w:header="851" w:footer="851" w:gutter="0"/>
          <w:cols w:space="708"/>
          <w:docGrid w:linePitch="360"/>
        </w:sectPr>
      </w:pPr>
    </w:p>
    <w:p w14:paraId="7D1A61DA" w14:textId="77777777" w:rsidR="004267D3" w:rsidRDefault="004267D3" w:rsidP="004267D3">
      <w:pPr>
        <w:rPr>
          <w:lang w:eastAsia="en-US"/>
        </w:rPr>
      </w:pPr>
    </w:p>
    <w:p w14:paraId="5313E3C0" w14:textId="70468B8A" w:rsidR="004267D3" w:rsidRPr="006E1BBF" w:rsidRDefault="004267D3" w:rsidP="004267D3">
      <w:pPr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 xml:space="preserve">Diagrama de Caso de Uso – Visão geral dos atores e seus respectivos casos de uso </w:t>
      </w:r>
    </w:p>
    <w:p w14:paraId="51BBB5EB" w14:textId="34CA61BA" w:rsidR="00463DD8" w:rsidRPr="004267D3" w:rsidRDefault="00463DD8" w:rsidP="004267D3">
      <w:pPr>
        <w:tabs>
          <w:tab w:val="left" w:pos="1360"/>
        </w:tabs>
        <w:rPr>
          <w:lang w:eastAsia="en-US"/>
        </w:rPr>
      </w:pPr>
    </w:p>
    <w:p w14:paraId="06E7CC71" w14:textId="5AA0968A" w:rsidR="000C7FC6" w:rsidRDefault="00463DD8" w:rsidP="00463DD8">
      <w:pPr>
        <w:rPr>
          <w:lang w:eastAsia="en-US"/>
        </w:rPr>
      </w:pPr>
      <w:r w:rsidRPr="00463DD8">
        <w:rPr>
          <w:noProof/>
        </w:rPr>
        <w:drawing>
          <wp:anchor distT="0" distB="0" distL="114300" distR="114300" simplePos="0" relativeHeight="251660288" behindDoc="0" locked="0" layoutInCell="1" allowOverlap="1" wp14:anchorId="0885F4D0" wp14:editId="5FAE1F2F">
            <wp:simplePos x="0" y="0"/>
            <wp:positionH relativeFrom="column">
              <wp:posOffset>1336675</wp:posOffset>
            </wp:positionH>
            <wp:positionV relativeFrom="paragraph">
              <wp:posOffset>19050</wp:posOffset>
            </wp:positionV>
            <wp:extent cx="4436745" cy="6040120"/>
            <wp:effectExtent l="0" t="0" r="8255" b="5080"/>
            <wp:wrapSquare wrapText="bothSides"/>
            <wp:docPr id="3" name="Imagem 3" descr="C:\Users\AnaGloria\Desktop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Gloria\Desktop\Caso de Us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604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US"/>
        </w:rPr>
        <w:br w:type="textWrapping" w:clear="all"/>
      </w:r>
    </w:p>
    <w:p w14:paraId="059AB17E" w14:textId="77777777" w:rsidR="000C7FC6" w:rsidRDefault="000C7FC6" w:rsidP="008F4AD4">
      <w:pPr>
        <w:rPr>
          <w:lang w:eastAsia="en-US"/>
        </w:rPr>
      </w:pPr>
    </w:p>
    <w:p w14:paraId="1A97E938" w14:textId="77777777" w:rsidR="000C7FC6" w:rsidRDefault="000C7FC6" w:rsidP="00BC3D14">
      <w:pPr>
        <w:rPr>
          <w:lang w:eastAsia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C7FC6" w:rsidRPr="006E1BBF" w14:paraId="5C8C58C0" w14:textId="77777777" w:rsidTr="000C7FC6">
        <w:tc>
          <w:tcPr>
            <w:tcW w:w="5097" w:type="dxa"/>
          </w:tcPr>
          <w:p w14:paraId="602B95E9" w14:textId="77777777" w:rsidR="000C7FC6" w:rsidRPr="000C7FC6" w:rsidRDefault="000C7FC6" w:rsidP="000C7FC6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0C7FC6">
              <w:rPr>
                <w:rFonts w:ascii="Arial" w:hAnsi="Arial" w:cs="Arial"/>
                <w:i w:val="0"/>
                <w:sz w:val="22"/>
                <w:szCs w:val="22"/>
              </w:rPr>
              <w:t>Nome do caso de uso</w:t>
            </w:r>
          </w:p>
          <w:p w14:paraId="42CA0257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5AC8986C" w14:textId="53A53947" w:rsidR="000C7FC6" w:rsidRPr="006E1BBF" w:rsidRDefault="00DA7FF1" w:rsidP="00DA7FF1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Inclusão</w:t>
            </w:r>
            <w:r w:rsidR="008C51A2"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 de </w:t>
            </w: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condôminos</w:t>
            </w:r>
            <w:r w:rsidRPr="006E1BBF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0C7FC6" w:rsidRPr="006E1BBF" w14:paraId="509D590B" w14:textId="77777777" w:rsidTr="000C7FC6">
        <w:tc>
          <w:tcPr>
            <w:tcW w:w="5097" w:type="dxa"/>
          </w:tcPr>
          <w:p w14:paraId="0F359EB6" w14:textId="16F653F4" w:rsidR="000C7FC6" w:rsidRPr="006E1BBF" w:rsidRDefault="000C7FC6" w:rsidP="007555D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Tipo </w:t>
            </w:r>
          </w:p>
        </w:tc>
        <w:tc>
          <w:tcPr>
            <w:tcW w:w="5098" w:type="dxa"/>
          </w:tcPr>
          <w:p w14:paraId="0D30A790" w14:textId="77777777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Caso de uso geral</w:t>
            </w:r>
          </w:p>
          <w:p w14:paraId="1716613F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0AE103EA" w14:textId="77777777" w:rsidTr="000C7FC6">
        <w:tc>
          <w:tcPr>
            <w:tcW w:w="5097" w:type="dxa"/>
          </w:tcPr>
          <w:p w14:paraId="3F6DECD0" w14:textId="71F42BF4" w:rsidR="000C7FC6" w:rsidRPr="006E1BBF" w:rsidRDefault="000C7FC6" w:rsidP="007555D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Atores Principais </w:t>
            </w:r>
          </w:p>
        </w:tc>
        <w:tc>
          <w:tcPr>
            <w:tcW w:w="5098" w:type="dxa"/>
          </w:tcPr>
          <w:p w14:paraId="340B1EE6" w14:textId="18C79F19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Funcionário</w:t>
            </w:r>
          </w:p>
          <w:p w14:paraId="7722BE07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2BE53313" w14:textId="77777777" w:rsidTr="000C7FC6">
        <w:tc>
          <w:tcPr>
            <w:tcW w:w="5097" w:type="dxa"/>
          </w:tcPr>
          <w:p w14:paraId="334B8913" w14:textId="77777777" w:rsidR="000C7FC6" w:rsidRPr="000C7FC6" w:rsidRDefault="000C7FC6" w:rsidP="000C7FC6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0C7FC6">
              <w:rPr>
                <w:rFonts w:ascii="Arial" w:hAnsi="Arial" w:cs="Arial"/>
                <w:i w:val="0"/>
                <w:sz w:val="22"/>
                <w:szCs w:val="22"/>
              </w:rPr>
              <w:t>Ator Secundário</w:t>
            </w:r>
          </w:p>
          <w:p w14:paraId="755FD4BD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3639B0FD" w14:textId="10736A3C" w:rsidR="00A6632A" w:rsidRPr="00A6632A" w:rsidRDefault="00DA7FF1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Síndico</w:t>
            </w:r>
          </w:p>
          <w:p w14:paraId="7871415B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10E41B1E" w14:textId="77777777" w:rsidTr="000C7FC6">
        <w:tc>
          <w:tcPr>
            <w:tcW w:w="5097" w:type="dxa"/>
          </w:tcPr>
          <w:p w14:paraId="42763DF3" w14:textId="77777777" w:rsidR="000C7FC6" w:rsidRPr="000C7FC6" w:rsidRDefault="000C7FC6" w:rsidP="000C7FC6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0C7FC6">
              <w:rPr>
                <w:rFonts w:ascii="Arial" w:hAnsi="Arial" w:cs="Arial"/>
                <w:i w:val="0"/>
                <w:sz w:val="22"/>
                <w:szCs w:val="22"/>
              </w:rPr>
              <w:t>Resumo</w:t>
            </w:r>
          </w:p>
          <w:p w14:paraId="12E532DA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7DDC8B97" w14:textId="08DFC54C" w:rsidR="000C7FC6" w:rsidRPr="006E1BBF" w:rsidRDefault="00A6632A" w:rsidP="00DA7FF1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Este caso de uso</w:t>
            </w:r>
            <w:r w:rsidR="00DA7FF1"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 visa descrever as etapas de uma inclusão</w:t>
            </w:r>
            <w:r w:rsidR="008C51A2"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 de </w:t>
            </w:r>
            <w:r w:rsidR="00DA7FF1" w:rsidRPr="006E1BBF">
              <w:rPr>
                <w:rFonts w:ascii="Arial" w:hAnsi="Arial" w:cs="Arial"/>
                <w:i w:val="0"/>
                <w:sz w:val="22"/>
                <w:szCs w:val="22"/>
              </w:rPr>
              <w:t>condôminos</w:t>
            </w:r>
          </w:p>
        </w:tc>
      </w:tr>
      <w:tr w:rsidR="000C7FC6" w:rsidRPr="006E1BBF" w14:paraId="18A45067" w14:textId="77777777" w:rsidTr="000C7FC6">
        <w:tc>
          <w:tcPr>
            <w:tcW w:w="5097" w:type="dxa"/>
          </w:tcPr>
          <w:p w14:paraId="78CF45C1" w14:textId="77777777" w:rsidR="007555D2" w:rsidRPr="007555D2" w:rsidRDefault="007555D2" w:rsidP="007555D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7555D2">
              <w:rPr>
                <w:rFonts w:ascii="Arial" w:hAnsi="Arial" w:cs="Arial"/>
                <w:i w:val="0"/>
                <w:sz w:val="22"/>
                <w:szCs w:val="22"/>
              </w:rPr>
              <w:t xml:space="preserve">Pré-Condições </w:t>
            </w:r>
          </w:p>
          <w:p w14:paraId="19F0F9BC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4CA95EBD" w14:textId="5D1BECB9" w:rsidR="000C7FC6" w:rsidRPr="006E1BBF" w:rsidRDefault="00DA7FF1" w:rsidP="008C51A2">
            <w:pPr>
              <w:jc w:val="both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 Ter </w:t>
            </w:r>
            <w:proofErr w:type="spellStart"/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login</w:t>
            </w:r>
            <w:proofErr w:type="spellEnd"/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 e senha do sistema</w:t>
            </w:r>
            <w:r w:rsidRPr="006E1BBF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7555D2" w:rsidRPr="006E1BBF" w14:paraId="54FE127F" w14:textId="77777777" w:rsidTr="00095747">
        <w:tc>
          <w:tcPr>
            <w:tcW w:w="10195" w:type="dxa"/>
            <w:gridSpan w:val="2"/>
          </w:tcPr>
          <w:p w14:paraId="4E2E5CA3" w14:textId="441C27BA" w:rsidR="007555D2" w:rsidRPr="007555D2" w:rsidRDefault="007555D2" w:rsidP="007555D2">
            <w:pPr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7555D2">
              <w:rPr>
                <w:rFonts w:ascii="Arial" w:hAnsi="Arial" w:cs="Arial"/>
                <w:b/>
                <w:i w:val="0"/>
                <w:sz w:val="22"/>
                <w:szCs w:val="22"/>
              </w:rPr>
              <w:t>Fluxo Principal</w:t>
            </w:r>
          </w:p>
          <w:p w14:paraId="7D8E3E6F" w14:textId="77777777" w:rsidR="007555D2" w:rsidRPr="006E1BBF" w:rsidRDefault="007555D2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6EB4CC83" w14:textId="77777777" w:rsidTr="000C7FC6">
        <w:tc>
          <w:tcPr>
            <w:tcW w:w="5097" w:type="dxa"/>
          </w:tcPr>
          <w:p w14:paraId="74BC4C78" w14:textId="77777777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Ações do Ator</w:t>
            </w:r>
          </w:p>
          <w:p w14:paraId="32187AD0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597EDF06" w14:textId="77777777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Ações do Sistema</w:t>
            </w:r>
          </w:p>
          <w:p w14:paraId="702C4DE2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78908CAF" w14:textId="77777777" w:rsidTr="000C7FC6">
        <w:tc>
          <w:tcPr>
            <w:tcW w:w="5097" w:type="dxa"/>
          </w:tcPr>
          <w:p w14:paraId="2D9B9D56" w14:textId="77777777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 xml:space="preserve">1. O usuário abre a página do sistema e escolhe a aba de </w:t>
            </w:r>
            <w:proofErr w:type="spellStart"/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login</w:t>
            </w:r>
            <w:proofErr w:type="spellEnd"/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 xml:space="preserve"> conforme o seu tipo cadastrado: morador, síndico ou funcionário</w:t>
            </w:r>
          </w:p>
          <w:p w14:paraId="2916AFB5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665F7ECE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014F52C5" w14:textId="77777777" w:rsidTr="000C7FC6">
        <w:tc>
          <w:tcPr>
            <w:tcW w:w="5097" w:type="dxa"/>
          </w:tcPr>
          <w:p w14:paraId="5C720C56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798256F7" w14:textId="77777777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 xml:space="preserve">2. Requisita o </w:t>
            </w:r>
            <w:proofErr w:type="spellStart"/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login</w:t>
            </w:r>
            <w:proofErr w:type="spellEnd"/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 xml:space="preserve"> e senha do usuário</w:t>
            </w:r>
          </w:p>
          <w:p w14:paraId="1E501556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738636DB" w14:textId="77777777" w:rsidTr="000C7FC6">
        <w:tc>
          <w:tcPr>
            <w:tcW w:w="5097" w:type="dxa"/>
          </w:tcPr>
          <w:p w14:paraId="7541494F" w14:textId="77777777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 xml:space="preserve">3. Informa o </w:t>
            </w:r>
            <w:proofErr w:type="spellStart"/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login</w:t>
            </w:r>
            <w:proofErr w:type="spellEnd"/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 xml:space="preserve"> e senha</w:t>
            </w:r>
          </w:p>
          <w:p w14:paraId="5B2710D4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04BD76E1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454EBFF1" w14:textId="77777777" w:rsidTr="000C7FC6">
        <w:tc>
          <w:tcPr>
            <w:tcW w:w="5097" w:type="dxa"/>
          </w:tcPr>
          <w:p w14:paraId="7EF35455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06D2FEE9" w14:textId="666492C3" w:rsidR="00A6632A" w:rsidRPr="00A6632A" w:rsidRDefault="00A6632A" w:rsidP="00A6632A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6632A">
              <w:rPr>
                <w:rFonts w:ascii="Arial" w:hAnsi="Arial" w:cs="Arial"/>
                <w:i w:val="0"/>
                <w:sz w:val="22"/>
                <w:szCs w:val="22"/>
              </w:rPr>
              <w:t>4. Libera o acess</w:t>
            </w:r>
            <w:r w:rsidR="008C51A2"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o </w:t>
            </w:r>
          </w:p>
          <w:p w14:paraId="57F74CEB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2C11206C" w14:textId="77777777" w:rsidTr="000C7FC6">
        <w:tc>
          <w:tcPr>
            <w:tcW w:w="5097" w:type="dxa"/>
          </w:tcPr>
          <w:p w14:paraId="23FABC1B" w14:textId="0030FB6C" w:rsidR="00DA7FF1" w:rsidRPr="00DA7FF1" w:rsidRDefault="00DA7FF1" w:rsidP="00DA7FF1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DA7FF1">
              <w:rPr>
                <w:rFonts w:ascii="Arial" w:hAnsi="Arial" w:cs="Arial"/>
                <w:i w:val="0"/>
                <w:sz w:val="22"/>
                <w:szCs w:val="22"/>
              </w:rPr>
              <w:t xml:space="preserve">5. </w:t>
            </w:r>
            <w:r w:rsidR="008C51A2"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Abre a opção condôminos e clica em inserir </w:t>
            </w:r>
          </w:p>
          <w:p w14:paraId="792661F4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5088D2F0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17DBC957" w14:textId="77777777" w:rsidTr="000C7FC6">
        <w:tc>
          <w:tcPr>
            <w:tcW w:w="5097" w:type="dxa"/>
          </w:tcPr>
          <w:p w14:paraId="2815A3E8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17BFD6C5" w14:textId="0D4071F6" w:rsidR="00DA7FF1" w:rsidRPr="00DA7FF1" w:rsidRDefault="00E86C6E" w:rsidP="00DA7FF1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6</w:t>
            </w:r>
            <w:r w:rsidR="00DA7FF1" w:rsidRPr="00DA7FF1">
              <w:rPr>
                <w:rFonts w:ascii="Arial" w:hAnsi="Arial" w:cs="Arial"/>
                <w:i w:val="0"/>
                <w:sz w:val="22"/>
                <w:szCs w:val="22"/>
              </w:rPr>
              <w:t xml:space="preserve">. </w:t>
            </w:r>
            <w:r w:rsidR="00FE1F00" w:rsidRPr="006E1BBF">
              <w:rPr>
                <w:rFonts w:ascii="Arial" w:hAnsi="Arial" w:cs="Arial"/>
                <w:i w:val="0"/>
                <w:sz w:val="22"/>
                <w:szCs w:val="22"/>
              </w:rPr>
              <w:t>Mostra lista de condôminos e apartamentos cadastrados</w:t>
            </w:r>
          </w:p>
          <w:p w14:paraId="613DB87F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1BED670D" w14:textId="77777777" w:rsidTr="000C7FC6">
        <w:tc>
          <w:tcPr>
            <w:tcW w:w="5097" w:type="dxa"/>
          </w:tcPr>
          <w:p w14:paraId="65C7C2FA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721E6333" w14:textId="22718F2F" w:rsidR="00FE1F00" w:rsidRPr="00DA7FF1" w:rsidRDefault="00E86C6E" w:rsidP="00FE1F0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7</w:t>
            </w:r>
            <w:r w:rsidR="00FE1F00" w:rsidRPr="00DA7FF1">
              <w:rPr>
                <w:rFonts w:ascii="Arial" w:hAnsi="Arial" w:cs="Arial"/>
                <w:i w:val="0"/>
                <w:sz w:val="22"/>
                <w:szCs w:val="22"/>
              </w:rPr>
              <w:t xml:space="preserve">. </w:t>
            </w:r>
            <w:r w:rsidR="00FE1F00"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Grava no banco de dados os dados do condômino </w:t>
            </w:r>
          </w:p>
          <w:p w14:paraId="3B8FEFC0" w14:textId="77777777" w:rsidR="000C7FC6" w:rsidRPr="006E1BBF" w:rsidRDefault="000C7FC6" w:rsidP="00FE1F00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6DE33165" w14:textId="77777777" w:rsidTr="000C7FC6">
        <w:tc>
          <w:tcPr>
            <w:tcW w:w="5097" w:type="dxa"/>
          </w:tcPr>
          <w:p w14:paraId="7D973071" w14:textId="77777777" w:rsidR="000C7FC6" w:rsidRPr="006E1BBF" w:rsidRDefault="000C7FC6" w:rsidP="00FE1F00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14:paraId="7811FFEB" w14:textId="7660104D" w:rsidR="00FE1F00" w:rsidRPr="00DA7FF1" w:rsidRDefault="00E86C6E" w:rsidP="00FE1F0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8</w:t>
            </w:r>
            <w:r w:rsidR="00FE1F00" w:rsidRPr="00DA7FF1">
              <w:rPr>
                <w:rFonts w:ascii="Arial" w:hAnsi="Arial" w:cs="Arial"/>
                <w:i w:val="0"/>
                <w:sz w:val="22"/>
                <w:szCs w:val="22"/>
              </w:rPr>
              <w:t>. Envia um aviso em</w:t>
            </w:r>
            <w:r w:rsidR="00FE1F00"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 tela ao usuário que o cadastro foi realizado com </w:t>
            </w:r>
            <w:r w:rsidR="00FE1F00" w:rsidRPr="00DA7FF1">
              <w:rPr>
                <w:rFonts w:ascii="Arial" w:hAnsi="Arial" w:cs="Arial"/>
                <w:i w:val="0"/>
                <w:sz w:val="22"/>
                <w:szCs w:val="22"/>
              </w:rPr>
              <w:t>sucesso</w:t>
            </w:r>
          </w:p>
          <w:p w14:paraId="2C2A4D46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DA7FF1" w:rsidRPr="006E1BBF" w14:paraId="31DEC46C" w14:textId="77777777" w:rsidTr="004D34F0">
        <w:tc>
          <w:tcPr>
            <w:tcW w:w="10195" w:type="dxa"/>
            <w:gridSpan w:val="2"/>
          </w:tcPr>
          <w:p w14:paraId="278970F2" w14:textId="77777777" w:rsidR="00DA7FF1" w:rsidRPr="00DA7FF1" w:rsidRDefault="00DA7FF1" w:rsidP="00DA7FF1">
            <w:pPr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DA7FF1">
              <w:rPr>
                <w:rFonts w:ascii="Arial" w:hAnsi="Arial" w:cs="Arial"/>
                <w:b/>
                <w:i w:val="0"/>
                <w:sz w:val="22"/>
                <w:szCs w:val="22"/>
              </w:rPr>
              <w:t>Fluxo Alternativo</w:t>
            </w:r>
          </w:p>
          <w:p w14:paraId="595F236C" w14:textId="77777777" w:rsidR="00DA7FF1" w:rsidRPr="006E1BBF" w:rsidRDefault="00DA7FF1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0C7FC6" w:rsidRPr="006E1BBF" w14:paraId="4888FFBB" w14:textId="77777777" w:rsidTr="00E86C6E">
        <w:trPr>
          <w:trHeight w:val="427"/>
        </w:trPr>
        <w:tc>
          <w:tcPr>
            <w:tcW w:w="5097" w:type="dxa"/>
            <w:tcBorders>
              <w:bottom w:val="single" w:sz="4" w:space="0" w:color="auto"/>
            </w:tcBorders>
          </w:tcPr>
          <w:p w14:paraId="65AEC988" w14:textId="77777777" w:rsidR="00DA7FF1" w:rsidRPr="00DA7FF1" w:rsidRDefault="00DA7FF1" w:rsidP="00DA7FF1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DA7FF1">
              <w:rPr>
                <w:rFonts w:ascii="Arial" w:hAnsi="Arial" w:cs="Arial"/>
                <w:i w:val="0"/>
                <w:sz w:val="22"/>
                <w:szCs w:val="22"/>
              </w:rPr>
              <w:t>Ações do Ator</w:t>
            </w:r>
          </w:p>
          <w:p w14:paraId="4A222313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  <w:tcBorders>
              <w:bottom w:val="single" w:sz="4" w:space="0" w:color="auto"/>
            </w:tcBorders>
          </w:tcPr>
          <w:p w14:paraId="6B4D0D47" w14:textId="77777777" w:rsidR="00DA7FF1" w:rsidRPr="006E1BBF" w:rsidRDefault="00DA7FF1" w:rsidP="00DA7FF1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DA7FF1">
              <w:rPr>
                <w:rFonts w:ascii="Arial" w:hAnsi="Arial" w:cs="Arial"/>
                <w:i w:val="0"/>
                <w:sz w:val="22"/>
                <w:szCs w:val="22"/>
              </w:rPr>
              <w:t>Ações do Sistema</w:t>
            </w:r>
          </w:p>
          <w:p w14:paraId="1AA86074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  <w:tr w:rsidR="00E86C6E" w:rsidRPr="006E1BBF" w14:paraId="5A969C61" w14:textId="77777777" w:rsidTr="00E86C6E">
        <w:trPr>
          <w:trHeight w:val="853"/>
        </w:trPr>
        <w:tc>
          <w:tcPr>
            <w:tcW w:w="5097" w:type="dxa"/>
            <w:tcBorders>
              <w:top w:val="single" w:sz="4" w:space="0" w:color="auto"/>
            </w:tcBorders>
          </w:tcPr>
          <w:p w14:paraId="387307E1" w14:textId="77777777" w:rsidR="00E86C6E" w:rsidRPr="006E1BBF" w:rsidRDefault="00E86C6E" w:rsidP="00BC3D14">
            <w:pPr>
              <w:jc w:val="both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  <w:tc>
          <w:tcPr>
            <w:tcW w:w="5098" w:type="dxa"/>
            <w:tcBorders>
              <w:top w:val="single" w:sz="4" w:space="0" w:color="auto"/>
            </w:tcBorders>
          </w:tcPr>
          <w:p w14:paraId="5090DD47" w14:textId="77777777" w:rsidR="00E86C6E" w:rsidRPr="00DA7FF1" w:rsidRDefault="00E86C6E" w:rsidP="00E86C6E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DA7FF1">
              <w:rPr>
                <w:rFonts w:ascii="Arial" w:hAnsi="Arial" w:cs="Arial"/>
                <w:i w:val="0"/>
                <w:sz w:val="22"/>
                <w:szCs w:val="22"/>
              </w:rPr>
              <w:t xml:space="preserve">1. Se </w:t>
            </w: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já existir um condômino cadastrado para aquele apartamento.</w:t>
            </w:r>
          </w:p>
          <w:p w14:paraId="300212C3" w14:textId="77777777" w:rsidR="00E86C6E" w:rsidRPr="006E1BBF" w:rsidRDefault="00E86C6E" w:rsidP="00BC3D14">
            <w:pPr>
              <w:jc w:val="both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0C7FC6" w:rsidRPr="006E1BBF" w14:paraId="73CAB986" w14:textId="77777777" w:rsidTr="00E86C6E"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7617" w14:textId="3A7BCEB2" w:rsidR="00DA7FF1" w:rsidRPr="00DA7FF1" w:rsidRDefault="006A3847" w:rsidP="00DA7FF1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2</w:t>
            </w:r>
            <w:r w:rsidR="00CB1022" w:rsidRPr="006E1BBF">
              <w:rPr>
                <w:rFonts w:ascii="Arial" w:hAnsi="Arial" w:cs="Arial"/>
                <w:i w:val="0"/>
                <w:sz w:val="22"/>
                <w:szCs w:val="22"/>
              </w:rPr>
              <w:t>. Clica em alterar e faz a alteração dos dados do condômino</w:t>
            </w:r>
            <w:r w:rsidR="00DA7FF1" w:rsidRPr="00DA7FF1">
              <w:rPr>
                <w:rFonts w:ascii="Arial" w:hAnsi="Arial" w:cs="Arial"/>
                <w:i w:val="0"/>
                <w:sz w:val="22"/>
                <w:szCs w:val="22"/>
              </w:rPr>
              <w:t>.</w:t>
            </w:r>
          </w:p>
          <w:p w14:paraId="4488F981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  <w:tcBorders>
              <w:left w:val="single" w:sz="4" w:space="0" w:color="auto"/>
            </w:tcBorders>
          </w:tcPr>
          <w:p w14:paraId="55D8A8A6" w14:textId="77777777" w:rsidR="000C7FC6" w:rsidRPr="006E1BBF" w:rsidRDefault="000C7FC6" w:rsidP="00BC3D14">
            <w:pPr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</w:p>
        </w:tc>
      </w:tr>
    </w:tbl>
    <w:p w14:paraId="7F1F024D" w14:textId="77777777" w:rsidR="00D001F1" w:rsidRPr="006E1BBF" w:rsidRDefault="00D001F1" w:rsidP="00BC3D14">
      <w:pPr>
        <w:rPr>
          <w:rFonts w:ascii="Arial" w:hAnsi="Arial" w:cs="Arial"/>
          <w:i w:val="0"/>
          <w:sz w:val="22"/>
          <w:szCs w:val="22"/>
          <w:lang w:eastAsia="en-US"/>
        </w:rPr>
      </w:pPr>
    </w:p>
    <w:p w14:paraId="63A83410" w14:textId="77777777" w:rsidR="00D001F1" w:rsidRPr="006E1BBF" w:rsidRDefault="00D001F1" w:rsidP="00BC3D14">
      <w:pPr>
        <w:rPr>
          <w:rFonts w:ascii="Arial" w:hAnsi="Arial" w:cs="Arial"/>
          <w:i w:val="0"/>
          <w:sz w:val="22"/>
          <w:szCs w:val="22"/>
          <w:lang w:eastAsia="en-US"/>
        </w:rPr>
      </w:pPr>
    </w:p>
    <w:p w14:paraId="46E23FD3" w14:textId="77777777" w:rsidR="00D001F1" w:rsidRPr="006E1BBF" w:rsidRDefault="00D001F1" w:rsidP="00BC3D14">
      <w:pPr>
        <w:rPr>
          <w:rFonts w:ascii="Arial" w:hAnsi="Arial" w:cs="Arial"/>
          <w:i w:val="0"/>
          <w:sz w:val="22"/>
          <w:szCs w:val="22"/>
          <w:lang w:eastAsia="en-US"/>
        </w:rPr>
      </w:pPr>
    </w:p>
    <w:p w14:paraId="70B75EB6" w14:textId="77777777" w:rsidR="00D001F1" w:rsidRPr="006E1BBF" w:rsidRDefault="00D001F1" w:rsidP="00BC3D14">
      <w:pPr>
        <w:rPr>
          <w:rFonts w:ascii="Arial" w:hAnsi="Arial" w:cs="Arial"/>
          <w:i w:val="0"/>
          <w:sz w:val="22"/>
          <w:szCs w:val="22"/>
          <w:lang w:eastAsia="en-US"/>
        </w:rPr>
      </w:pPr>
    </w:p>
    <w:p w14:paraId="3C661C5D" w14:textId="77777777" w:rsidR="00C2792F" w:rsidRPr="006E1BBF" w:rsidRDefault="00C2792F" w:rsidP="00C2792F">
      <w:pPr>
        <w:rPr>
          <w:rFonts w:ascii="Arial" w:hAnsi="Arial" w:cs="Arial"/>
          <w:b/>
          <w:i w:val="0"/>
          <w:sz w:val="22"/>
          <w:szCs w:val="22"/>
        </w:rPr>
      </w:pPr>
      <w:r w:rsidRPr="006E1BBF">
        <w:rPr>
          <w:rFonts w:ascii="Arial" w:hAnsi="Arial" w:cs="Arial"/>
          <w:b/>
          <w:i w:val="0"/>
          <w:sz w:val="22"/>
          <w:szCs w:val="22"/>
        </w:rPr>
        <w:t xml:space="preserve">2 Principais Funções do Sistema  </w:t>
      </w:r>
    </w:p>
    <w:p w14:paraId="1FE1548F" w14:textId="77777777" w:rsidR="00C2792F" w:rsidRPr="006E1BBF" w:rsidRDefault="00C2792F" w:rsidP="00C2792F">
      <w:pPr>
        <w:rPr>
          <w:rFonts w:ascii="Arial" w:hAnsi="Arial" w:cs="Arial"/>
          <w:b/>
          <w:i w:val="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2792F" w:rsidRPr="006E1BBF" w14:paraId="05E5361D" w14:textId="77777777" w:rsidTr="00C2792F">
        <w:tc>
          <w:tcPr>
            <w:tcW w:w="3398" w:type="dxa"/>
          </w:tcPr>
          <w:p w14:paraId="3CBB2BBE" w14:textId="627DF320" w:rsidR="00C2792F" w:rsidRPr="006E1BBF" w:rsidRDefault="004B4E31" w:rsidP="004B4E31">
            <w:pPr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</w:rPr>
              <w:t>Requisito</w:t>
            </w:r>
          </w:p>
        </w:tc>
        <w:tc>
          <w:tcPr>
            <w:tcW w:w="3398" w:type="dxa"/>
          </w:tcPr>
          <w:p w14:paraId="7389FBC0" w14:textId="419178B0" w:rsidR="00C2792F" w:rsidRPr="006E1BBF" w:rsidRDefault="00C2792F" w:rsidP="00C2792F">
            <w:pPr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b/>
                <w:i w:val="0"/>
                <w:sz w:val="22"/>
                <w:szCs w:val="22"/>
              </w:rPr>
              <w:t>Tipo</w:t>
            </w:r>
          </w:p>
        </w:tc>
        <w:tc>
          <w:tcPr>
            <w:tcW w:w="3399" w:type="dxa"/>
          </w:tcPr>
          <w:p w14:paraId="0F8BEBE4" w14:textId="588A00B8" w:rsidR="00C2792F" w:rsidRPr="006E1BBF" w:rsidRDefault="00C2792F" w:rsidP="00C2792F">
            <w:pPr>
              <w:jc w:val="center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b/>
                <w:i w:val="0"/>
                <w:sz w:val="22"/>
                <w:szCs w:val="22"/>
              </w:rPr>
              <w:t>Justificativa</w:t>
            </w:r>
          </w:p>
        </w:tc>
      </w:tr>
      <w:tr w:rsidR="00C2792F" w:rsidRPr="006E1BBF" w14:paraId="5094F9F4" w14:textId="77777777" w:rsidTr="00B74271">
        <w:trPr>
          <w:trHeight w:val="1012"/>
        </w:trPr>
        <w:tc>
          <w:tcPr>
            <w:tcW w:w="3398" w:type="dxa"/>
          </w:tcPr>
          <w:p w14:paraId="659AD874" w14:textId="006ECE0F" w:rsidR="00C2792F" w:rsidRPr="00B74271" w:rsidRDefault="00C2792F" w:rsidP="00B74271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001 – Efetuar </w:t>
            </w:r>
            <w:proofErr w:type="spellStart"/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Login</w:t>
            </w:r>
            <w:proofErr w:type="spellEnd"/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3398" w:type="dxa"/>
          </w:tcPr>
          <w:p w14:paraId="2709ED2D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Funcional </w:t>
            </w:r>
          </w:p>
          <w:p w14:paraId="1DDE8F9D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9" w:type="dxa"/>
          </w:tcPr>
          <w:p w14:paraId="390685BB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Permitir ao usuário acessar o software com suas próprias configurações.</w:t>
            </w:r>
          </w:p>
          <w:p w14:paraId="7E384AA8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C2792F" w:rsidRPr="006E1BBF" w14:paraId="318A05D5" w14:textId="77777777" w:rsidTr="00C2792F">
        <w:tc>
          <w:tcPr>
            <w:tcW w:w="3398" w:type="dxa"/>
          </w:tcPr>
          <w:p w14:paraId="7BB7B8F7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002 – Manter Backup</w:t>
            </w:r>
          </w:p>
          <w:p w14:paraId="7E45E745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8" w:type="dxa"/>
          </w:tcPr>
          <w:p w14:paraId="56772FCA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proofErr w:type="gramStart"/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Não Funcional</w:t>
            </w:r>
            <w:proofErr w:type="gramEnd"/>
          </w:p>
          <w:p w14:paraId="5AC635E7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9" w:type="dxa"/>
          </w:tcPr>
          <w:p w14:paraId="1FD3CA32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Realizar cópia de segurança dos dados do software e restaurar a mesma.</w:t>
            </w:r>
          </w:p>
          <w:p w14:paraId="010ED83B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C2792F" w:rsidRPr="006E1BBF" w14:paraId="6485BB87" w14:textId="77777777" w:rsidTr="00C2792F">
        <w:tc>
          <w:tcPr>
            <w:tcW w:w="3398" w:type="dxa"/>
          </w:tcPr>
          <w:p w14:paraId="082AAA0A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003 – Atualizar estrutura de dados</w:t>
            </w:r>
          </w:p>
          <w:p w14:paraId="170E9147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8" w:type="dxa"/>
          </w:tcPr>
          <w:p w14:paraId="75FC6A3A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proofErr w:type="gramStart"/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Não Funcional</w:t>
            </w:r>
            <w:proofErr w:type="gramEnd"/>
          </w:p>
          <w:p w14:paraId="24E8080E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9" w:type="dxa"/>
          </w:tcPr>
          <w:p w14:paraId="4D1F9F60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Executar atualização na estrutura do banco de dados referente ao software.</w:t>
            </w:r>
          </w:p>
          <w:p w14:paraId="7489C634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C2792F" w:rsidRPr="006E1BBF" w14:paraId="070A92E4" w14:textId="77777777" w:rsidTr="00C2792F">
        <w:tc>
          <w:tcPr>
            <w:tcW w:w="3398" w:type="dxa"/>
          </w:tcPr>
          <w:p w14:paraId="643909CC" w14:textId="43340DF3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004 – Manter os Dados Básicos dos Condôminos </w:t>
            </w:r>
          </w:p>
          <w:p w14:paraId="79780B39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8" w:type="dxa"/>
          </w:tcPr>
          <w:p w14:paraId="03C21293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Funcional </w:t>
            </w:r>
          </w:p>
          <w:p w14:paraId="0D537A1A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9" w:type="dxa"/>
          </w:tcPr>
          <w:p w14:paraId="382F3DAD" w14:textId="32DC1EAC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Armazenar os dados comuns e obrigatórios dos condôminos.</w:t>
            </w:r>
          </w:p>
          <w:p w14:paraId="567FFC9A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C2792F" w:rsidRPr="006E1BBF" w14:paraId="38FB6F69" w14:textId="77777777" w:rsidTr="00C2792F">
        <w:tc>
          <w:tcPr>
            <w:tcW w:w="3398" w:type="dxa"/>
          </w:tcPr>
          <w:p w14:paraId="3C8AFA3E" w14:textId="61B5E76B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005 – Manter Dados Básicos dos Usuários</w:t>
            </w:r>
          </w:p>
          <w:p w14:paraId="3BB1DA5E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8" w:type="dxa"/>
          </w:tcPr>
          <w:p w14:paraId="21E55CCC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Funcional </w:t>
            </w:r>
          </w:p>
          <w:p w14:paraId="31132210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9" w:type="dxa"/>
          </w:tcPr>
          <w:p w14:paraId="1546B289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Armazena os dados básicos dos usuários do sistema</w:t>
            </w:r>
          </w:p>
          <w:p w14:paraId="460E9874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C2792F" w:rsidRPr="006E1BBF" w14:paraId="41D4AA1B" w14:textId="77777777" w:rsidTr="00B74271">
        <w:trPr>
          <w:trHeight w:val="732"/>
        </w:trPr>
        <w:tc>
          <w:tcPr>
            <w:tcW w:w="3398" w:type="dxa"/>
          </w:tcPr>
          <w:p w14:paraId="5194107D" w14:textId="3C98806E" w:rsidR="00C2792F" w:rsidRPr="00B74271" w:rsidRDefault="00B74271" w:rsidP="00B74271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</w:rPr>
              <w:t>019 – Manter Apartamento</w:t>
            </w:r>
          </w:p>
        </w:tc>
        <w:tc>
          <w:tcPr>
            <w:tcW w:w="3398" w:type="dxa"/>
          </w:tcPr>
          <w:p w14:paraId="002CB260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 xml:space="preserve">Funcional </w:t>
            </w:r>
          </w:p>
          <w:p w14:paraId="6060B09E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3399" w:type="dxa"/>
          </w:tcPr>
          <w:p w14:paraId="0674EFDA" w14:textId="77777777" w:rsidR="00C2792F" w:rsidRPr="006E1BBF" w:rsidRDefault="00C2792F" w:rsidP="00C2792F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6E1BBF">
              <w:rPr>
                <w:rFonts w:ascii="Arial" w:hAnsi="Arial" w:cs="Arial"/>
                <w:i w:val="0"/>
                <w:sz w:val="22"/>
                <w:szCs w:val="22"/>
              </w:rPr>
              <w:t>Armazenar os dados do apartamento.</w:t>
            </w:r>
          </w:p>
          <w:p w14:paraId="78647B21" w14:textId="77777777" w:rsidR="00C2792F" w:rsidRPr="006E1BBF" w:rsidRDefault="00C2792F" w:rsidP="00C2792F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</w:tbl>
    <w:p w14:paraId="7F1CDC19" w14:textId="5958D060" w:rsidR="008F4AD4" w:rsidRPr="006E1BBF" w:rsidRDefault="00C2792F" w:rsidP="00D001F1">
      <w:pPr>
        <w:rPr>
          <w:rFonts w:ascii="Arial" w:hAnsi="Arial" w:cs="Arial"/>
          <w:b/>
          <w:i w:val="0"/>
          <w:sz w:val="22"/>
          <w:szCs w:val="22"/>
        </w:rPr>
      </w:pPr>
      <w:r w:rsidRPr="006E1BBF">
        <w:rPr>
          <w:rFonts w:ascii="Arial" w:hAnsi="Arial" w:cs="Arial"/>
          <w:b/>
          <w:i w:val="0"/>
          <w:sz w:val="22"/>
          <w:szCs w:val="22"/>
        </w:rPr>
        <w:t xml:space="preserve"> </w:t>
      </w:r>
    </w:p>
    <w:p w14:paraId="6ECDE2E0" w14:textId="3F3ECEAA" w:rsidR="006712EE" w:rsidRPr="006E1BBF" w:rsidRDefault="005B4DEE" w:rsidP="00D001F1">
      <w:pPr>
        <w:rPr>
          <w:rFonts w:ascii="Arial" w:hAnsi="Arial" w:cs="Arial"/>
          <w:b/>
          <w:i w:val="0"/>
          <w:sz w:val="22"/>
          <w:szCs w:val="22"/>
        </w:rPr>
      </w:pPr>
      <w:r w:rsidRPr="006E1BBF">
        <w:rPr>
          <w:rFonts w:ascii="Arial" w:hAnsi="Arial" w:cs="Arial"/>
          <w:b/>
          <w:i w:val="0"/>
          <w:sz w:val="22"/>
          <w:szCs w:val="22"/>
        </w:rPr>
        <w:t>3</w:t>
      </w:r>
      <w:r w:rsidR="00D001F1" w:rsidRPr="006E1BBF">
        <w:rPr>
          <w:rFonts w:ascii="Arial" w:hAnsi="Arial" w:cs="Arial"/>
          <w:b/>
          <w:i w:val="0"/>
          <w:sz w:val="22"/>
          <w:szCs w:val="22"/>
        </w:rPr>
        <w:t xml:space="preserve"> Planejamento </w:t>
      </w:r>
      <w:r w:rsidR="0011584A" w:rsidRPr="006E1BBF">
        <w:rPr>
          <w:rFonts w:ascii="Arial" w:hAnsi="Arial" w:cs="Arial"/>
          <w:b/>
          <w:i w:val="0"/>
          <w:sz w:val="22"/>
          <w:szCs w:val="22"/>
        </w:rPr>
        <w:t>da Arquitetura</w:t>
      </w:r>
      <w:r w:rsidR="006E0F1A" w:rsidRPr="006E1BBF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11584A" w:rsidRPr="006E1BBF">
        <w:rPr>
          <w:rFonts w:ascii="Arial" w:hAnsi="Arial" w:cs="Arial"/>
          <w:b/>
          <w:i w:val="0"/>
          <w:sz w:val="22"/>
          <w:szCs w:val="22"/>
        </w:rPr>
        <w:t xml:space="preserve">e </w:t>
      </w:r>
      <w:r w:rsidR="0077712C" w:rsidRPr="006E1BBF">
        <w:rPr>
          <w:rFonts w:ascii="Arial" w:hAnsi="Arial" w:cs="Arial"/>
          <w:b/>
          <w:i w:val="0"/>
          <w:sz w:val="22"/>
          <w:szCs w:val="22"/>
        </w:rPr>
        <w:t xml:space="preserve">do </w:t>
      </w:r>
      <w:r w:rsidR="006E0F1A" w:rsidRPr="006E1BBF">
        <w:rPr>
          <w:rFonts w:ascii="Arial" w:hAnsi="Arial" w:cs="Arial"/>
          <w:b/>
          <w:i w:val="0"/>
          <w:sz w:val="22"/>
          <w:szCs w:val="22"/>
        </w:rPr>
        <w:t>Des</w:t>
      </w:r>
      <w:r w:rsidR="0011584A" w:rsidRPr="006E1BBF">
        <w:rPr>
          <w:rFonts w:ascii="Arial" w:hAnsi="Arial" w:cs="Arial"/>
          <w:b/>
          <w:i w:val="0"/>
          <w:sz w:val="22"/>
          <w:szCs w:val="22"/>
        </w:rPr>
        <w:t>envolvimento do Sistema</w:t>
      </w:r>
    </w:p>
    <w:p w14:paraId="2293A36A" w14:textId="58CEEF1B" w:rsidR="006E0F1A" w:rsidRPr="006E1BBF" w:rsidRDefault="00A673D7" w:rsidP="006E0F1A">
      <w:pPr>
        <w:spacing w:line="360" w:lineRule="auto"/>
        <w:jc w:val="both"/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lastRenderedPageBreak/>
        <w:t xml:space="preserve">Com base na necessidade do cliente e utilizando os casos de uso para levantamento de requisitos, o </w:t>
      </w:r>
      <w:r w:rsidRPr="0030334F">
        <w:rPr>
          <w:rFonts w:ascii="Arial" w:hAnsi="Arial" w:cs="Arial"/>
          <w:i w:val="0"/>
          <w:sz w:val="22"/>
          <w:szCs w:val="22"/>
        </w:rPr>
        <w:t>sis</w:t>
      </w:r>
      <w:r w:rsidR="005E635E" w:rsidRPr="006E1BBF">
        <w:rPr>
          <w:rFonts w:ascii="Arial" w:hAnsi="Arial" w:cs="Arial"/>
          <w:i w:val="0"/>
          <w:sz w:val="22"/>
          <w:szCs w:val="22"/>
        </w:rPr>
        <w:t>tema será</w:t>
      </w:r>
      <w:r w:rsidR="006E0F1A" w:rsidRPr="006E1BBF">
        <w:rPr>
          <w:rFonts w:ascii="Arial" w:hAnsi="Arial" w:cs="Arial"/>
          <w:i w:val="0"/>
          <w:sz w:val="22"/>
          <w:szCs w:val="22"/>
        </w:rPr>
        <w:t xml:space="preserve"> desenvolvido em </w:t>
      </w:r>
      <w:r w:rsidRPr="006E1BBF">
        <w:rPr>
          <w:rFonts w:ascii="Arial" w:hAnsi="Arial" w:cs="Arial"/>
          <w:i w:val="0"/>
          <w:sz w:val="22"/>
          <w:szCs w:val="22"/>
        </w:rPr>
        <w:t>linguagem</w:t>
      </w:r>
      <w:r w:rsidR="006E0F1A" w:rsidRPr="006E1BBF">
        <w:rPr>
          <w:rFonts w:ascii="Arial" w:hAnsi="Arial" w:cs="Arial"/>
          <w:i w:val="0"/>
          <w:sz w:val="22"/>
          <w:szCs w:val="22"/>
        </w:rPr>
        <w:t xml:space="preserve"> J</w:t>
      </w:r>
      <w:r w:rsidRPr="0030334F">
        <w:rPr>
          <w:rFonts w:ascii="Arial" w:hAnsi="Arial" w:cs="Arial"/>
          <w:i w:val="0"/>
          <w:sz w:val="22"/>
          <w:szCs w:val="22"/>
        </w:rPr>
        <w:t>ava com framework Swing. </w:t>
      </w:r>
      <w:r w:rsidR="006E0F1A" w:rsidRPr="006E1BBF">
        <w:rPr>
          <w:rFonts w:ascii="Arial" w:hAnsi="Arial" w:cs="Arial"/>
          <w:i w:val="0"/>
          <w:sz w:val="22"/>
          <w:szCs w:val="22"/>
        </w:rPr>
        <w:t xml:space="preserve"> A IDE Java é referência em desempenho, segurança e principalmente grande portabilidade, podendo ser instalada em qualquer ambiente desktop, por exemplo, em Windows e Linux.</w:t>
      </w:r>
    </w:p>
    <w:p w14:paraId="7F449F14" w14:textId="44F7012F" w:rsidR="00D001F1" w:rsidRPr="006E1BBF" w:rsidRDefault="005E635E" w:rsidP="006E0F1A">
      <w:pPr>
        <w:spacing w:line="360" w:lineRule="auto"/>
        <w:jc w:val="both"/>
        <w:rPr>
          <w:rFonts w:ascii="Arial" w:hAnsi="Arial" w:cs="Arial"/>
          <w:i w:val="0"/>
          <w:sz w:val="22"/>
          <w:szCs w:val="22"/>
        </w:rPr>
      </w:pPr>
      <w:r w:rsidRPr="006E1BBF">
        <w:rPr>
          <w:rFonts w:ascii="Arial" w:hAnsi="Arial" w:cs="Arial"/>
          <w:i w:val="0"/>
          <w:sz w:val="22"/>
          <w:szCs w:val="22"/>
        </w:rPr>
        <w:t>Utilizaremos</w:t>
      </w:r>
      <w:r w:rsidR="00A673D7" w:rsidRPr="0030334F">
        <w:rPr>
          <w:rFonts w:ascii="Arial" w:hAnsi="Arial" w:cs="Arial"/>
          <w:i w:val="0"/>
          <w:sz w:val="22"/>
          <w:szCs w:val="22"/>
        </w:rPr>
        <w:t xml:space="preserve"> o </w:t>
      </w:r>
      <w:proofErr w:type="spellStart"/>
      <w:r w:rsidR="00A673D7" w:rsidRPr="0030334F">
        <w:rPr>
          <w:rFonts w:ascii="Arial" w:hAnsi="Arial" w:cs="Arial"/>
          <w:i w:val="0"/>
          <w:sz w:val="22"/>
          <w:szCs w:val="22"/>
        </w:rPr>
        <w:t>pattern</w:t>
      </w:r>
      <w:proofErr w:type="spellEnd"/>
      <w:r w:rsidR="00A673D7" w:rsidRPr="0030334F">
        <w:rPr>
          <w:rFonts w:ascii="Arial" w:hAnsi="Arial" w:cs="Arial"/>
          <w:i w:val="0"/>
          <w:sz w:val="22"/>
          <w:szCs w:val="22"/>
        </w:rPr>
        <w:t xml:space="preserve"> DAO para configurar a camada de </w:t>
      </w:r>
      <w:r w:rsidR="00A673D7" w:rsidRPr="006E1BBF">
        <w:rPr>
          <w:rFonts w:ascii="Arial" w:hAnsi="Arial" w:cs="Arial"/>
          <w:i w:val="0"/>
          <w:sz w:val="22"/>
          <w:szCs w:val="22"/>
        </w:rPr>
        <w:t>persistência</w:t>
      </w:r>
      <w:r w:rsidR="00A673D7" w:rsidRPr="0030334F">
        <w:rPr>
          <w:rFonts w:ascii="Arial" w:hAnsi="Arial" w:cs="Arial"/>
          <w:i w:val="0"/>
          <w:sz w:val="22"/>
          <w:szCs w:val="22"/>
        </w:rPr>
        <w:t xml:space="preserve"> com o banco de dados </w:t>
      </w:r>
      <w:proofErr w:type="spellStart"/>
      <w:r w:rsidR="00A673D7" w:rsidRPr="0030334F">
        <w:rPr>
          <w:rFonts w:ascii="Arial" w:hAnsi="Arial" w:cs="Arial"/>
          <w:i w:val="0"/>
          <w:sz w:val="22"/>
          <w:szCs w:val="22"/>
        </w:rPr>
        <w:t>PostgresSQL</w:t>
      </w:r>
      <w:proofErr w:type="spellEnd"/>
      <w:r w:rsidR="00A673D7" w:rsidRPr="0030334F">
        <w:rPr>
          <w:rFonts w:ascii="Arial" w:hAnsi="Arial" w:cs="Arial"/>
          <w:i w:val="0"/>
          <w:sz w:val="22"/>
          <w:szCs w:val="22"/>
        </w:rPr>
        <w:t xml:space="preserve"> 12.</w:t>
      </w:r>
    </w:p>
    <w:p w14:paraId="7133B0E6" w14:textId="77074006" w:rsidR="008F4AD4" w:rsidRDefault="008F4AD4" w:rsidP="006E0F1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F4AD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302E9F" wp14:editId="1455D8FD">
            <wp:extent cx="2938175" cy="3885973"/>
            <wp:effectExtent l="0" t="0" r="825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129" cy="38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4F8E" w14:textId="77777777" w:rsidR="008F4AD4" w:rsidRDefault="008F4AD4" w:rsidP="006E0F1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A56ABC2" w14:textId="46099452" w:rsidR="005E635E" w:rsidRPr="00AA1CDB" w:rsidRDefault="005E635E" w:rsidP="006E0F1A">
      <w:pPr>
        <w:spacing w:line="360" w:lineRule="auto"/>
        <w:jc w:val="both"/>
        <w:rPr>
          <w:rFonts w:ascii="Arial" w:hAnsi="Arial" w:cs="Arial"/>
          <w:i w:val="0"/>
          <w:sz w:val="22"/>
          <w:szCs w:val="22"/>
        </w:rPr>
      </w:pPr>
      <w:r w:rsidRPr="00AA1CDB">
        <w:rPr>
          <w:rFonts w:ascii="Arial" w:hAnsi="Arial" w:cs="Arial"/>
          <w:i w:val="0"/>
          <w:sz w:val="22"/>
          <w:szCs w:val="22"/>
        </w:rPr>
        <w:t xml:space="preserve">O sistema será desenvolvido para controlar apenas as rotinas administrativas do condomínio, não estando inclusas rotinas de outras naturezas, como por exemplo, geração de boletos etc. </w:t>
      </w:r>
    </w:p>
    <w:p w14:paraId="07EAE2A6" w14:textId="77777777" w:rsidR="005E635E" w:rsidRPr="00AA1CDB" w:rsidRDefault="005E635E" w:rsidP="005E635E">
      <w:pPr>
        <w:spacing w:line="360" w:lineRule="auto"/>
        <w:jc w:val="both"/>
        <w:rPr>
          <w:rFonts w:ascii="Arial" w:hAnsi="Arial" w:cs="Arial"/>
          <w:i w:val="0"/>
          <w:sz w:val="22"/>
          <w:szCs w:val="22"/>
        </w:rPr>
      </w:pPr>
      <w:r w:rsidRPr="00AA1CDB">
        <w:rPr>
          <w:rFonts w:ascii="Arial" w:hAnsi="Arial" w:cs="Arial"/>
          <w:i w:val="0"/>
          <w:sz w:val="22"/>
          <w:szCs w:val="22"/>
        </w:rPr>
        <w:t>A técnica de desenvolvimento será para Desktops, não serão incrementadas no projeto outras plataformas, como por exemplo, o ambiente Web.</w:t>
      </w:r>
    </w:p>
    <w:p w14:paraId="3930E3D4" w14:textId="607CCB5D" w:rsidR="00D001F1" w:rsidRPr="00AA1CDB" w:rsidRDefault="00D001F1" w:rsidP="005E635E">
      <w:pPr>
        <w:spacing w:line="360" w:lineRule="auto"/>
        <w:jc w:val="both"/>
        <w:rPr>
          <w:rFonts w:ascii="Arial" w:hAnsi="Arial" w:cs="Arial"/>
          <w:i w:val="0"/>
          <w:sz w:val="22"/>
          <w:szCs w:val="22"/>
        </w:rPr>
      </w:pPr>
    </w:p>
    <w:p w14:paraId="4ED16774" w14:textId="78AE4638" w:rsidR="00D001F1" w:rsidRPr="00AA1CDB" w:rsidRDefault="00D001F1" w:rsidP="00D001F1">
      <w:pPr>
        <w:rPr>
          <w:rFonts w:ascii="Arial" w:hAnsi="Arial" w:cs="Arial"/>
          <w:b/>
          <w:i w:val="0"/>
          <w:sz w:val="22"/>
          <w:szCs w:val="22"/>
        </w:rPr>
      </w:pPr>
      <w:r w:rsidRPr="00AA1CDB">
        <w:rPr>
          <w:rFonts w:ascii="Arial" w:hAnsi="Arial" w:cs="Arial"/>
          <w:b/>
          <w:i w:val="0"/>
          <w:sz w:val="22"/>
          <w:szCs w:val="22"/>
        </w:rPr>
        <w:lastRenderedPageBreak/>
        <w:t>4 Planejamento dos Testes do Sistema</w:t>
      </w:r>
    </w:p>
    <w:p w14:paraId="047D5806" w14:textId="77777777" w:rsidR="00B20874" w:rsidRPr="00AA1CDB" w:rsidRDefault="00B20874" w:rsidP="00D001F1">
      <w:pPr>
        <w:rPr>
          <w:rFonts w:ascii="Arial" w:hAnsi="Arial" w:cs="Arial"/>
          <w:b/>
          <w:i w:val="0"/>
          <w:sz w:val="22"/>
          <w:szCs w:val="22"/>
        </w:rPr>
      </w:pPr>
    </w:p>
    <w:p w14:paraId="077731DC" w14:textId="3455BB7A" w:rsidR="003B708C" w:rsidRPr="00AA1CDB" w:rsidRDefault="003939F9" w:rsidP="00D001F1">
      <w:pPr>
        <w:rPr>
          <w:rFonts w:ascii="Arial" w:hAnsi="Arial" w:cs="Arial"/>
          <w:b/>
          <w:i w:val="0"/>
          <w:sz w:val="22"/>
          <w:szCs w:val="22"/>
        </w:rPr>
      </w:pPr>
      <w:r w:rsidRPr="00AA1CDB">
        <w:rPr>
          <w:rFonts w:ascii="Arial" w:hAnsi="Arial" w:cs="Arial"/>
          <w:b/>
          <w:i w:val="0"/>
          <w:sz w:val="22"/>
          <w:szCs w:val="22"/>
        </w:rPr>
        <w:t xml:space="preserve">4.1 Requisitos </w:t>
      </w:r>
      <w:proofErr w:type="gramStart"/>
      <w:r w:rsidRPr="00AA1CDB">
        <w:rPr>
          <w:rFonts w:ascii="Arial" w:hAnsi="Arial" w:cs="Arial"/>
          <w:b/>
          <w:i w:val="0"/>
          <w:sz w:val="22"/>
          <w:szCs w:val="22"/>
        </w:rPr>
        <w:t>a Testar</w:t>
      </w:r>
      <w:proofErr w:type="gramEnd"/>
    </w:p>
    <w:p w14:paraId="5C59C553" w14:textId="7740C5AA" w:rsidR="003939F9" w:rsidRDefault="003B708C" w:rsidP="00D001F1">
      <w:pPr>
        <w:rPr>
          <w:b/>
        </w:rPr>
      </w:pPr>
      <w:r w:rsidRPr="003B708C">
        <w:rPr>
          <w:b/>
          <w:noProof/>
        </w:rPr>
        <w:drawing>
          <wp:inline distT="0" distB="0" distL="0" distR="0" wp14:anchorId="0AEBF1F0" wp14:editId="4AA58E7E">
            <wp:extent cx="6480175" cy="4078605"/>
            <wp:effectExtent l="0" t="0" r="0" b="1079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EE3F" w14:textId="3CD2FF26" w:rsidR="003939F9" w:rsidRPr="001A24F3" w:rsidRDefault="003939F9" w:rsidP="003939F9">
      <w:pPr>
        <w:ind w:left="708"/>
        <w:rPr>
          <w:rFonts w:ascii="Arial" w:hAnsi="Arial" w:cs="Arial"/>
          <w:b/>
          <w:i w:val="0"/>
          <w:sz w:val="22"/>
          <w:szCs w:val="22"/>
        </w:rPr>
      </w:pPr>
      <w:r w:rsidRPr="001A24F3">
        <w:rPr>
          <w:rFonts w:ascii="Arial" w:hAnsi="Arial" w:cs="Arial"/>
          <w:b/>
          <w:i w:val="0"/>
          <w:sz w:val="22"/>
          <w:szCs w:val="22"/>
        </w:rPr>
        <w:t>4.1.2 Teste do Banco de Dados</w:t>
      </w:r>
    </w:p>
    <w:p w14:paraId="2245ADC9" w14:textId="77777777" w:rsidR="003939F9" w:rsidRPr="001A24F3" w:rsidRDefault="003939F9" w:rsidP="00D001F1">
      <w:pPr>
        <w:rPr>
          <w:rFonts w:ascii="Arial" w:hAnsi="Arial" w:cs="Arial"/>
          <w:b/>
          <w:i w:val="0"/>
          <w:sz w:val="22"/>
          <w:szCs w:val="22"/>
        </w:rPr>
      </w:pPr>
    </w:p>
    <w:p w14:paraId="5DCB2760" w14:textId="3CF35F61" w:rsidR="003939F9" w:rsidRPr="001A24F3" w:rsidRDefault="003939F9" w:rsidP="003939F9">
      <w:pPr>
        <w:pStyle w:val="Corpodetexto"/>
        <w:keepLines/>
        <w:widowControl w:val="0"/>
        <w:numPr>
          <w:ilvl w:val="0"/>
          <w:numId w:val="30"/>
        </w:numPr>
        <w:tabs>
          <w:tab w:val="clear" w:pos="1440"/>
          <w:tab w:val="num" w:pos="993"/>
        </w:tabs>
        <w:spacing w:after="120" w:line="240" w:lineRule="atLeast"/>
        <w:ind w:left="709" w:firstLine="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se as informações sobre condôminos, dependentes e visitantes podem ser inseridas ou modificadas do Banco de Dados</w:t>
      </w:r>
    </w:p>
    <w:p w14:paraId="55B275F3" w14:textId="6BB158AC" w:rsidR="003939F9" w:rsidRPr="001A24F3" w:rsidRDefault="003939F9" w:rsidP="003939F9">
      <w:pPr>
        <w:pStyle w:val="Corpodetexto"/>
        <w:keepLines/>
        <w:widowControl w:val="0"/>
        <w:numPr>
          <w:ilvl w:val="0"/>
          <w:numId w:val="30"/>
        </w:numPr>
        <w:tabs>
          <w:tab w:val="clear" w:pos="1440"/>
          <w:tab w:val="num" w:pos="993"/>
        </w:tabs>
        <w:spacing w:after="120" w:line="240" w:lineRule="atLeast"/>
        <w:ind w:left="709" w:firstLine="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se as informações obtidas no Banco de Dados consistem com as informações reais sobre condôminos, dependentes e visitantes.</w:t>
      </w:r>
    </w:p>
    <w:p w14:paraId="3A63D095" w14:textId="2D0B7C17" w:rsidR="003939F9" w:rsidRPr="001A24F3" w:rsidRDefault="003939F9" w:rsidP="003939F9">
      <w:pPr>
        <w:pStyle w:val="Corpodetexto"/>
        <w:keepLines/>
        <w:widowControl w:val="0"/>
        <w:numPr>
          <w:ilvl w:val="0"/>
          <w:numId w:val="31"/>
        </w:numPr>
        <w:tabs>
          <w:tab w:val="clear" w:pos="1440"/>
          <w:tab w:val="left" w:pos="993"/>
        </w:tabs>
        <w:spacing w:after="120" w:line="240" w:lineRule="atLeast"/>
        <w:ind w:left="709" w:firstLine="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se as informações cadastradas podem ser consultadas.</w:t>
      </w:r>
    </w:p>
    <w:p w14:paraId="00F26DFF" w14:textId="77777777" w:rsidR="009429C6" w:rsidRPr="001A24F3" w:rsidRDefault="009429C6" w:rsidP="009429C6">
      <w:pPr>
        <w:pStyle w:val="Corpodetexto"/>
        <w:keepLines/>
        <w:widowControl w:val="0"/>
        <w:spacing w:after="120" w:line="240" w:lineRule="atLeast"/>
        <w:ind w:left="720"/>
        <w:jc w:val="both"/>
        <w:rPr>
          <w:rFonts w:ascii="Arial" w:hAnsi="Arial" w:cs="Arial"/>
          <w:b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b/>
          <w:i w:val="0"/>
          <w:sz w:val="22"/>
          <w:szCs w:val="22"/>
          <w:lang w:val="pt-BR"/>
        </w:rPr>
        <w:t xml:space="preserve">Técnica: </w:t>
      </w:r>
    </w:p>
    <w:p w14:paraId="757B0274" w14:textId="6F7286EE" w:rsidR="009429C6" w:rsidRPr="001A24F3" w:rsidRDefault="009429C6" w:rsidP="009429C6">
      <w:pPr>
        <w:pStyle w:val="Corpodetexto"/>
        <w:keepLines/>
        <w:widowControl w:val="0"/>
        <w:spacing w:after="120" w:line="240" w:lineRule="atLeast"/>
        <w:ind w:left="72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 xml:space="preserve">Invocar cada método de acesso ao banco de dados, alimentando cada um com dados válidos e inválidos. </w:t>
      </w:r>
    </w:p>
    <w:p w14:paraId="4DD7CD09" w14:textId="0B1A09B0" w:rsidR="003939F9" w:rsidRPr="001A24F3" w:rsidRDefault="009429C6" w:rsidP="009429C6">
      <w:pPr>
        <w:pStyle w:val="Corpodetexto"/>
        <w:keepLines/>
        <w:widowControl w:val="0"/>
        <w:tabs>
          <w:tab w:val="left" w:pos="993"/>
        </w:tabs>
        <w:spacing w:after="120" w:line="240" w:lineRule="atLeast"/>
        <w:ind w:left="708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lastRenderedPageBreak/>
        <w:t>Inspecionar o banco de dados e verificar se os dados nas tabelas estão de acordo com as ações realizadas</w:t>
      </w:r>
    </w:p>
    <w:p w14:paraId="52F2F618" w14:textId="0B628401" w:rsidR="003939F9" w:rsidRPr="001A24F3" w:rsidRDefault="003939F9" w:rsidP="001A24F3">
      <w:pPr>
        <w:ind w:left="708"/>
        <w:rPr>
          <w:rFonts w:ascii="Arial" w:hAnsi="Arial" w:cs="Arial"/>
          <w:b/>
          <w:i w:val="0"/>
          <w:sz w:val="22"/>
          <w:szCs w:val="22"/>
        </w:rPr>
      </w:pPr>
      <w:r w:rsidRPr="001A24F3">
        <w:rPr>
          <w:rFonts w:ascii="Arial" w:hAnsi="Arial" w:cs="Arial"/>
          <w:b/>
          <w:i w:val="0"/>
          <w:sz w:val="22"/>
          <w:szCs w:val="22"/>
        </w:rPr>
        <w:t>4.1.3 Teste Funcional</w:t>
      </w:r>
    </w:p>
    <w:p w14:paraId="11E68116" w14:textId="5254D75C" w:rsidR="003939F9" w:rsidRPr="001A24F3" w:rsidRDefault="003939F9" w:rsidP="003939F9">
      <w:pPr>
        <w:pStyle w:val="Corpodetexto"/>
        <w:keepLines/>
        <w:widowControl w:val="0"/>
        <w:numPr>
          <w:ilvl w:val="0"/>
          <w:numId w:val="31"/>
        </w:numPr>
        <w:tabs>
          <w:tab w:val="clear" w:pos="1440"/>
          <w:tab w:val="left" w:pos="993"/>
        </w:tabs>
        <w:spacing w:after="120" w:line="240" w:lineRule="atLeast"/>
        <w:ind w:left="709" w:firstLine="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</w:t>
      </w:r>
      <w:r w:rsidR="00AD1A24" w:rsidRPr="001A24F3">
        <w:rPr>
          <w:rFonts w:ascii="Arial" w:hAnsi="Arial" w:cs="Arial"/>
          <w:i w:val="0"/>
          <w:sz w:val="22"/>
          <w:szCs w:val="22"/>
          <w:lang w:val="pt-BR"/>
        </w:rPr>
        <w:t xml:space="preserve">erificar </w:t>
      </w:r>
      <w:r w:rsidRPr="001A24F3">
        <w:rPr>
          <w:rFonts w:ascii="Arial" w:hAnsi="Arial" w:cs="Arial"/>
          <w:i w:val="0"/>
          <w:sz w:val="22"/>
          <w:szCs w:val="22"/>
          <w:lang w:val="pt-BR"/>
        </w:rPr>
        <w:t xml:space="preserve">se o nível de acesso </w:t>
      </w:r>
      <w:r w:rsidR="009429C6" w:rsidRPr="001A24F3">
        <w:rPr>
          <w:rFonts w:ascii="Arial" w:hAnsi="Arial" w:cs="Arial"/>
          <w:i w:val="0"/>
          <w:sz w:val="22"/>
          <w:szCs w:val="22"/>
          <w:lang w:val="pt-BR"/>
        </w:rPr>
        <w:t>as funcionalidades do sistema a cada tipo de usuário estão</w:t>
      </w:r>
      <w:r w:rsidRPr="001A24F3">
        <w:rPr>
          <w:rFonts w:ascii="Arial" w:hAnsi="Arial" w:cs="Arial"/>
          <w:i w:val="0"/>
          <w:sz w:val="22"/>
          <w:szCs w:val="22"/>
          <w:lang w:val="pt-BR"/>
        </w:rPr>
        <w:t xml:space="preserve"> </w:t>
      </w:r>
      <w:r w:rsidR="009429C6" w:rsidRPr="001A24F3">
        <w:rPr>
          <w:rFonts w:ascii="Arial" w:hAnsi="Arial" w:cs="Arial"/>
          <w:i w:val="0"/>
          <w:sz w:val="22"/>
          <w:szCs w:val="22"/>
          <w:lang w:val="pt-BR"/>
        </w:rPr>
        <w:t>corretas</w:t>
      </w:r>
      <w:r w:rsidRPr="001A24F3">
        <w:rPr>
          <w:rFonts w:ascii="Arial" w:hAnsi="Arial" w:cs="Arial"/>
          <w:i w:val="0"/>
          <w:sz w:val="22"/>
          <w:szCs w:val="22"/>
          <w:lang w:val="pt-BR"/>
        </w:rPr>
        <w:t>.</w:t>
      </w:r>
    </w:p>
    <w:p w14:paraId="68C176B5" w14:textId="77777777" w:rsidR="009429C6" w:rsidRPr="001A24F3" w:rsidRDefault="009429C6" w:rsidP="009429C6">
      <w:pPr>
        <w:pStyle w:val="Corpodetexto"/>
        <w:keepLines/>
        <w:widowControl w:val="0"/>
        <w:spacing w:after="120" w:line="240" w:lineRule="atLeast"/>
        <w:ind w:left="708"/>
        <w:jc w:val="both"/>
        <w:rPr>
          <w:rFonts w:ascii="Arial" w:hAnsi="Arial" w:cs="Arial"/>
          <w:b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b/>
          <w:i w:val="0"/>
          <w:sz w:val="22"/>
          <w:szCs w:val="22"/>
          <w:lang w:val="pt-BR"/>
        </w:rPr>
        <w:t xml:space="preserve">Técnica: </w:t>
      </w:r>
    </w:p>
    <w:p w14:paraId="3D52085F" w14:textId="77777777" w:rsidR="009429C6" w:rsidRPr="001A24F3" w:rsidRDefault="009429C6" w:rsidP="00195E72">
      <w:pPr>
        <w:pStyle w:val="Corpodetexto"/>
        <w:ind w:left="708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Executar cada caso de uso funcional através de seu fluxo principal e secundário, usando dados válidos e inválidos, para verificar o seguinte:</w:t>
      </w:r>
    </w:p>
    <w:p w14:paraId="0F1800AD" w14:textId="71477EC1" w:rsidR="009429C6" w:rsidRPr="001A24F3" w:rsidRDefault="009429C6" w:rsidP="009429C6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Os resultados esperados ocorrem quando dados válidos são usados.</w:t>
      </w:r>
    </w:p>
    <w:p w14:paraId="26DEB05C" w14:textId="78251BC3" w:rsidR="009429C6" w:rsidRPr="001A24F3" w:rsidRDefault="009429C6" w:rsidP="009429C6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As mensagens de erro ou aviso apropriadas são exibidas quando dados inválidos são usados.</w:t>
      </w:r>
    </w:p>
    <w:p w14:paraId="68341FC2" w14:textId="78F7B801" w:rsidR="003939F9" w:rsidRPr="001A24F3" w:rsidRDefault="009429C6" w:rsidP="009429C6">
      <w:pPr>
        <w:pStyle w:val="Corpodetexto"/>
        <w:keepLines/>
        <w:widowControl w:val="0"/>
        <w:numPr>
          <w:ilvl w:val="0"/>
          <w:numId w:val="38"/>
        </w:numPr>
        <w:tabs>
          <w:tab w:val="left" w:pos="993"/>
        </w:tabs>
        <w:spacing w:after="120" w:line="240" w:lineRule="atLeast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Cada regra de negócio é aplicada apropriadamente.</w:t>
      </w:r>
    </w:p>
    <w:p w14:paraId="25A6542B" w14:textId="77777777" w:rsidR="009429C6" w:rsidRPr="001A24F3" w:rsidRDefault="009429C6" w:rsidP="009429C6">
      <w:pPr>
        <w:pStyle w:val="Corpodetexto"/>
        <w:keepLines/>
        <w:widowControl w:val="0"/>
        <w:tabs>
          <w:tab w:val="left" w:pos="993"/>
        </w:tabs>
        <w:spacing w:after="120" w:line="240" w:lineRule="atLeast"/>
        <w:ind w:left="720"/>
        <w:jc w:val="both"/>
        <w:rPr>
          <w:rFonts w:ascii="Arial" w:hAnsi="Arial" w:cs="Arial"/>
          <w:i w:val="0"/>
          <w:sz w:val="22"/>
          <w:szCs w:val="22"/>
          <w:lang w:val="pt-BR"/>
        </w:rPr>
      </w:pPr>
    </w:p>
    <w:p w14:paraId="6BF1001E" w14:textId="678B16CA" w:rsidR="003939F9" w:rsidRPr="001A24F3" w:rsidRDefault="003939F9" w:rsidP="00195E72">
      <w:pPr>
        <w:ind w:left="708"/>
        <w:rPr>
          <w:rFonts w:ascii="Arial" w:hAnsi="Arial" w:cs="Arial"/>
          <w:b/>
          <w:i w:val="0"/>
          <w:sz w:val="22"/>
          <w:szCs w:val="22"/>
        </w:rPr>
      </w:pPr>
      <w:r w:rsidRPr="001A24F3">
        <w:rPr>
          <w:rFonts w:ascii="Arial" w:hAnsi="Arial" w:cs="Arial"/>
          <w:b/>
          <w:i w:val="0"/>
          <w:sz w:val="22"/>
          <w:szCs w:val="22"/>
        </w:rPr>
        <w:t>4.1.4 Teste do Ciclo de Negócios</w:t>
      </w:r>
    </w:p>
    <w:p w14:paraId="5421FCCA" w14:textId="6DB8639D" w:rsidR="003939F9" w:rsidRPr="001A24F3" w:rsidRDefault="00AD1A24" w:rsidP="003939F9">
      <w:pPr>
        <w:pStyle w:val="Corpodetexto"/>
        <w:keepLines/>
        <w:widowControl w:val="0"/>
        <w:numPr>
          <w:ilvl w:val="0"/>
          <w:numId w:val="32"/>
        </w:numPr>
        <w:spacing w:after="120" w:line="240" w:lineRule="atLeast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</w:t>
      </w:r>
      <w:r w:rsidR="003939F9" w:rsidRPr="001A24F3">
        <w:rPr>
          <w:rFonts w:ascii="Arial" w:hAnsi="Arial" w:cs="Arial"/>
          <w:i w:val="0"/>
          <w:sz w:val="22"/>
          <w:szCs w:val="22"/>
          <w:lang w:val="pt-BR"/>
        </w:rPr>
        <w:t xml:space="preserve"> se o tratamento de exceções está correto</w:t>
      </w:r>
    </w:p>
    <w:p w14:paraId="36EBBB55" w14:textId="77F70F39" w:rsidR="003939F9" w:rsidRPr="001A24F3" w:rsidRDefault="00AD1A24" w:rsidP="003939F9">
      <w:pPr>
        <w:pStyle w:val="Corpodetexto"/>
        <w:keepLines/>
        <w:widowControl w:val="0"/>
        <w:numPr>
          <w:ilvl w:val="0"/>
          <w:numId w:val="32"/>
        </w:numPr>
        <w:spacing w:after="120" w:line="240" w:lineRule="atLeast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</w:t>
      </w:r>
      <w:r w:rsidR="003939F9" w:rsidRPr="001A24F3">
        <w:rPr>
          <w:rFonts w:ascii="Arial" w:hAnsi="Arial" w:cs="Arial"/>
          <w:i w:val="0"/>
          <w:sz w:val="22"/>
          <w:szCs w:val="22"/>
          <w:lang w:val="pt-BR"/>
        </w:rPr>
        <w:t xml:space="preserve"> se os campos obrigatórios estão send</w:t>
      </w:r>
      <w:r w:rsidRPr="001A24F3">
        <w:rPr>
          <w:rFonts w:ascii="Arial" w:hAnsi="Arial" w:cs="Arial"/>
          <w:i w:val="0"/>
          <w:sz w:val="22"/>
          <w:szCs w:val="22"/>
          <w:lang w:val="pt-BR"/>
        </w:rPr>
        <w:t>o preenchidos.</w:t>
      </w:r>
    </w:p>
    <w:p w14:paraId="0C7E7F94" w14:textId="7C315C38" w:rsidR="003939F9" w:rsidRPr="001A24F3" w:rsidRDefault="003B708C" w:rsidP="003939F9">
      <w:pPr>
        <w:pStyle w:val="Corpodetexto"/>
        <w:keepLines/>
        <w:widowControl w:val="0"/>
        <w:numPr>
          <w:ilvl w:val="0"/>
          <w:numId w:val="32"/>
        </w:numPr>
        <w:spacing w:after="120" w:line="240" w:lineRule="atLeast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</w:t>
      </w:r>
      <w:r w:rsidR="003939F9" w:rsidRPr="001A24F3">
        <w:rPr>
          <w:rFonts w:ascii="Arial" w:hAnsi="Arial" w:cs="Arial"/>
          <w:i w:val="0"/>
          <w:sz w:val="22"/>
          <w:szCs w:val="22"/>
          <w:lang w:val="pt-BR"/>
        </w:rPr>
        <w:t xml:space="preserve"> se os campos estão sendo preenchidos com informações no fo</w:t>
      </w:r>
      <w:r w:rsidR="00AD1A24" w:rsidRPr="001A24F3">
        <w:rPr>
          <w:rFonts w:ascii="Arial" w:hAnsi="Arial" w:cs="Arial"/>
          <w:i w:val="0"/>
          <w:sz w:val="22"/>
          <w:szCs w:val="22"/>
          <w:lang w:val="pt-BR"/>
        </w:rPr>
        <w:t>rmato correto.</w:t>
      </w:r>
    </w:p>
    <w:p w14:paraId="35AF8BDB" w14:textId="77777777" w:rsidR="003939F9" w:rsidRPr="001A24F3" w:rsidRDefault="003939F9" w:rsidP="003939F9">
      <w:pPr>
        <w:ind w:left="708"/>
        <w:rPr>
          <w:rFonts w:ascii="Arial" w:hAnsi="Arial" w:cs="Arial"/>
          <w:b/>
          <w:i w:val="0"/>
          <w:sz w:val="22"/>
          <w:szCs w:val="22"/>
        </w:rPr>
      </w:pPr>
    </w:p>
    <w:p w14:paraId="337CFA04" w14:textId="5DF624B7" w:rsidR="003939F9" w:rsidRPr="001A24F3" w:rsidRDefault="003B708C" w:rsidP="00195E72">
      <w:pPr>
        <w:ind w:left="708"/>
        <w:rPr>
          <w:rFonts w:ascii="Arial" w:hAnsi="Arial" w:cs="Arial"/>
          <w:b/>
          <w:i w:val="0"/>
          <w:sz w:val="22"/>
          <w:szCs w:val="22"/>
        </w:rPr>
      </w:pPr>
      <w:r w:rsidRPr="001A24F3">
        <w:rPr>
          <w:rFonts w:ascii="Arial" w:hAnsi="Arial" w:cs="Arial"/>
          <w:b/>
          <w:i w:val="0"/>
          <w:sz w:val="22"/>
          <w:szCs w:val="22"/>
        </w:rPr>
        <w:t>4.1.5 Teste de Interface do Usuário</w:t>
      </w:r>
    </w:p>
    <w:p w14:paraId="6C38E156" w14:textId="2DA1E4E3" w:rsidR="003B708C" w:rsidRPr="001A24F3" w:rsidRDefault="003B708C" w:rsidP="003B708C">
      <w:pPr>
        <w:pStyle w:val="Corpodetexto"/>
        <w:keepLines/>
        <w:widowControl w:val="0"/>
        <w:numPr>
          <w:ilvl w:val="0"/>
          <w:numId w:val="33"/>
        </w:numPr>
        <w:tabs>
          <w:tab w:val="num" w:pos="993"/>
        </w:tabs>
        <w:spacing w:after="120" w:line="240" w:lineRule="atLeast"/>
        <w:ind w:left="709" w:firstLine="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se cada tela de interface gráfica pode ser facilmente entendida e utilizada.</w:t>
      </w:r>
    </w:p>
    <w:p w14:paraId="1F9B76FF" w14:textId="41556F37" w:rsidR="003B708C" w:rsidRPr="001A24F3" w:rsidRDefault="003B708C" w:rsidP="003B708C">
      <w:pPr>
        <w:pStyle w:val="Corpodetexto"/>
        <w:keepLines/>
        <w:widowControl w:val="0"/>
        <w:numPr>
          <w:ilvl w:val="0"/>
          <w:numId w:val="33"/>
        </w:numPr>
        <w:tabs>
          <w:tab w:val="num" w:pos="993"/>
        </w:tabs>
        <w:spacing w:after="120" w:line="240" w:lineRule="atLeast"/>
        <w:ind w:left="709" w:firstLine="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se os formulários de cadastro e edição estão pegando os dados inseridos pelo usuário corretamente.</w:t>
      </w:r>
    </w:p>
    <w:p w14:paraId="247C3F6E" w14:textId="34759712" w:rsidR="009429C6" w:rsidRPr="001A24F3" w:rsidRDefault="009429C6" w:rsidP="009429C6">
      <w:pPr>
        <w:pStyle w:val="Corpodetexto"/>
        <w:keepLines/>
        <w:widowControl w:val="0"/>
        <w:spacing w:after="120" w:line="240" w:lineRule="atLeast"/>
        <w:ind w:left="708"/>
        <w:jc w:val="both"/>
        <w:rPr>
          <w:rFonts w:ascii="Arial" w:hAnsi="Arial" w:cs="Arial"/>
          <w:b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b/>
          <w:i w:val="0"/>
          <w:sz w:val="22"/>
          <w:szCs w:val="22"/>
          <w:lang w:val="pt-BR"/>
        </w:rPr>
        <w:t>Técnica:</w:t>
      </w:r>
    </w:p>
    <w:p w14:paraId="1E315D6A" w14:textId="77777777" w:rsidR="009429C6" w:rsidRPr="001A24F3" w:rsidRDefault="009429C6" w:rsidP="009429C6">
      <w:pPr>
        <w:pStyle w:val="Corpodetexto"/>
        <w:keepLines/>
        <w:widowControl w:val="0"/>
        <w:spacing w:after="120" w:line="240" w:lineRule="atLeast"/>
        <w:ind w:left="708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Criar ou modificar os testes para cada janela para verificar a navegação e os estados de objeto apropriados para cada janela e objetos da aplicação.</w:t>
      </w:r>
    </w:p>
    <w:p w14:paraId="6285720F" w14:textId="66D9771C" w:rsidR="009429C6" w:rsidRPr="001A24F3" w:rsidRDefault="009429C6" w:rsidP="009429C6">
      <w:pPr>
        <w:pStyle w:val="Corpodetexto"/>
        <w:keepLines/>
        <w:widowControl w:val="0"/>
        <w:spacing w:after="120" w:line="240" w:lineRule="atLeast"/>
        <w:ind w:left="708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Observar grupos de usuários usando a interface, analisando a taxa de aprendizado dos mesmos com o sistema e a aceitação da interface pelos usuários.</w:t>
      </w:r>
    </w:p>
    <w:p w14:paraId="70A0FF14" w14:textId="46EB5872" w:rsidR="003B708C" w:rsidRPr="001A24F3" w:rsidRDefault="003B708C" w:rsidP="00195E72">
      <w:pPr>
        <w:ind w:left="708"/>
        <w:rPr>
          <w:rFonts w:ascii="Arial" w:hAnsi="Arial" w:cs="Arial"/>
          <w:b/>
          <w:i w:val="0"/>
          <w:sz w:val="22"/>
          <w:szCs w:val="22"/>
        </w:rPr>
      </w:pPr>
      <w:r w:rsidRPr="001A24F3">
        <w:rPr>
          <w:rFonts w:ascii="Arial" w:hAnsi="Arial" w:cs="Arial"/>
          <w:b/>
          <w:i w:val="0"/>
          <w:sz w:val="22"/>
          <w:szCs w:val="22"/>
        </w:rPr>
        <w:t>4.1.6 Teste de Performance</w:t>
      </w:r>
    </w:p>
    <w:p w14:paraId="5BB0805A" w14:textId="6EAB67D7" w:rsidR="003B708C" w:rsidRPr="001A24F3" w:rsidRDefault="003B708C" w:rsidP="003B708C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o tempo de resposta de consultar/inserção/alteração no banco de dados.</w:t>
      </w:r>
    </w:p>
    <w:p w14:paraId="41BA6164" w14:textId="78C327BB" w:rsidR="00A067E2" w:rsidRPr="001A24F3" w:rsidRDefault="00A067E2" w:rsidP="00A067E2">
      <w:pPr>
        <w:pStyle w:val="Corpodetexto"/>
        <w:keepLines/>
        <w:widowControl w:val="0"/>
        <w:spacing w:after="120" w:line="240" w:lineRule="atLeast"/>
        <w:ind w:left="708"/>
        <w:rPr>
          <w:rFonts w:ascii="Arial" w:hAnsi="Arial" w:cs="Arial"/>
          <w:b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b/>
          <w:i w:val="0"/>
          <w:sz w:val="22"/>
          <w:szCs w:val="22"/>
          <w:lang w:val="pt-BR"/>
        </w:rPr>
        <w:t>Técnica:</w:t>
      </w:r>
    </w:p>
    <w:p w14:paraId="5A3516D9" w14:textId="77777777" w:rsidR="00A067E2" w:rsidRPr="001A24F3" w:rsidRDefault="00A067E2" w:rsidP="00A067E2">
      <w:pPr>
        <w:pStyle w:val="Corpodetexto"/>
        <w:keepLines/>
        <w:widowControl w:val="0"/>
        <w:spacing w:after="120" w:line="240" w:lineRule="atLeast"/>
        <w:ind w:left="708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Usar Procedimentos de Teste desenvolvidos para Teste da Função e Ciclo de Negócio.</w:t>
      </w:r>
    </w:p>
    <w:p w14:paraId="131CFD7B" w14:textId="77777777" w:rsidR="00A067E2" w:rsidRPr="001A24F3" w:rsidRDefault="00A067E2" w:rsidP="00A067E2">
      <w:pPr>
        <w:pStyle w:val="Corpodetexto"/>
        <w:keepLines/>
        <w:widowControl w:val="0"/>
        <w:spacing w:after="120" w:line="240" w:lineRule="atLeast"/>
        <w:ind w:left="360"/>
        <w:rPr>
          <w:rFonts w:ascii="Arial" w:hAnsi="Arial" w:cs="Arial"/>
          <w:i w:val="0"/>
          <w:sz w:val="22"/>
          <w:szCs w:val="22"/>
          <w:lang w:val="pt-BR"/>
        </w:rPr>
      </w:pPr>
    </w:p>
    <w:p w14:paraId="4D29396A" w14:textId="4DACF0B2" w:rsidR="003B708C" w:rsidRPr="001A24F3" w:rsidRDefault="003B708C" w:rsidP="00195E72">
      <w:pPr>
        <w:ind w:left="720"/>
        <w:rPr>
          <w:rFonts w:ascii="Arial" w:hAnsi="Arial" w:cs="Arial"/>
          <w:b/>
          <w:i w:val="0"/>
          <w:sz w:val="22"/>
          <w:szCs w:val="22"/>
        </w:rPr>
      </w:pPr>
      <w:r w:rsidRPr="001A24F3">
        <w:rPr>
          <w:rFonts w:ascii="Arial" w:hAnsi="Arial" w:cs="Arial"/>
          <w:b/>
          <w:i w:val="0"/>
          <w:sz w:val="22"/>
          <w:szCs w:val="22"/>
        </w:rPr>
        <w:t>4.1.7 Teste de Instalação</w:t>
      </w:r>
    </w:p>
    <w:p w14:paraId="6C5F05EE" w14:textId="39438686" w:rsidR="003B708C" w:rsidRPr="001A24F3" w:rsidRDefault="003B708C" w:rsidP="003B708C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lastRenderedPageBreak/>
        <w:t>Verificar se a instalação do sistema ocorre normalmente em todas as máquinas que possuam os requisitos mínimos.</w:t>
      </w:r>
    </w:p>
    <w:p w14:paraId="14735ED2" w14:textId="3CD1E655" w:rsidR="003B708C" w:rsidRPr="001A24F3" w:rsidRDefault="009429C6" w:rsidP="003B708C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se</w:t>
      </w:r>
      <w:r w:rsidR="003B708C" w:rsidRPr="001A24F3">
        <w:rPr>
          <w:rFonts w:ascii="Arial" w:hAnsi="Arial" w:cs="Arial"/>
          <w:i w:val="0"/>
          <w:sz w:val="22"/>
          <w:szCs w:val="22"/>
          <w:lang w:val="pt-BR"/>
        </w:rPr>
        <w:t xml:space="preserve"> a ferramenta possa ser instalada em diferentes ambientes (</w:t>
      </w:r>
      <w:proofErr w:type="spellStart"/>
      <w:r w:rsidR="003B708C" w:rsidRPr="001A24F3">
        <w:rPr>
          <w:rFonts w:ascii="Arial" w:hAnsi="Arial" w:cs="Arial"/>
          <w:i w:val="0"/>
          <w:sz w:val="22"/>
          <w:szCs w:val="22"/>
          <w:lang w:val="pt-BR"/>
        </w:rPr>
        <w:t>ex</w:t>
      </w:r>
      <w:proofErr w:type="spellEnd"/>
      <w:r w:rsidR="003B708C" w:rsidRPr="001A24F3">
        <w:rPr>
          <w:rFonts w:ascii="Arial" w:hAnsi="Arial" w:cs="Arial"/>
          <w:i w:val="0"/>
          <w:sz w:val="22"/>
          <w:szCs w:val="22"/>
          <w:lang w:val="pt-BR"/>
        </w:rPr>
        <w:t>: Windows XP ou Windows Vista)</w:t>
      </w:r>
    </w:p>
    <w:p w14:paraId="01F7C429" w14:textId="5F71B654" w:rsidR="00A067E2" w:rsidRPr="00195E72" w:rsidRDefault="009429C6" w:rsidP="00195E7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Verificar se</w:t>
      </w:r>
      <w:r w:rsidR="003B708C" w:rsidRPr="001A24F3">
        <w:rPr>
          <w:rFonts w:ascii="Arial" w:hAnsi="Arial" w:cs="Arial"/>
          <w:i w:val="0"/>
          <w:sz w:val="22"/>
          <w:szCs w:val="22"/>
          <w:lang w:val="pt-BR"/>
        </w:rPr>
        <w:t xml:space="preserve"> a atualização dos dados no servidor se reflete em todos os terminais.</w:t>
      </w:r>
      <w:bookmarkStart w:id="0" w:name="_Toc314978533"/>
      <w:bookmarkStart w:id="1" w:name="_Toc324843639"/>
      <w:bookmarkStart w:id="2" w:name="_Toc324851946"/>
      <w:bookmarkStart w:id="3" w:name="_Toc324915529"/>
      <w:bookmarkStart w:id="4" w:name="_Toc433104442"/>
    </w:p>
    <w:p w14:paraId="01CEDE98" w14:textId="77777777" w:rsidR="00A067E2" w:rsidRPr="001A24F3" w:rsidRDefault="00A067E2" w:rsidP="00195E72">
      <w:pPr>
        <w:pStyle w:val="Corpodetexto"/>
        <w:keepLines/>
        <w:widowControl w:val="0"/>
        <w:spacing w:after="120" w:line="240" w:lineRule="atLeast"/>
        <w:ind w:left="720"/>
        <w:rPr>
          <w:rFonts w:ascii="Arial" w:hAnsi="Arial" w:cs="Arial"/>
          <w:b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b/>
          <w:i w:val="0"/>
          <w:sz w:val="22"/>
          <w:szCs w:val="22"/>
          <w:lang w:val="pt-BR"/>
        </w:rPr>
        <w:t>Técnica:</w:t>
      </w:r>
    </w:p>
    <w:p w14:paraId="783E1D52" w14:textId="174F1EEE" w:rsidR="00A067E2" w:rsidRPr="001A24F3" w:rsidRDefault="00A067E2" w:rsidP="00195E72">
      <w:pPr>
        <w:pStyle w:val="Corpodetexto"/>
        <w:keepLines/>
        <w:widowControl w:val="0"/>
        <w:spacing w:after="120" w:line="240" w:lineRule="atLeast"/>
        <w:ind w:left="720"/>
        <w:jc w:val="both"/>
        <w:rPr>
          <w:rFonts w:ascii="Arial" w:hAnsi="Arial" w:cs="Arial"/>
          <w:i w:val="0"/>
          <w:sz w:val="22"/>
          <w:szCs w:val="22"/>
          <w:lang w:val="pt-BR"/>
        </w:rPr>
      </w:pPr>
      <w:r w:rsidRPr="001A24F3">
        <w:rPr>
          <w:rFonts w:ascii="Arial" w:hAnsi="Arial" w:cs="Arial"/>
          <w:i w:val="0"/>
          <w:sz w:val="22"/>
          <w:szCs w:val="22"/>
          <w:lang w:val="pt-BR"/>
        </w:rPr>
        <w:t>Começar ou executar a instalação.</w:t>
      </w:r>
    </w:p>
    <w:p w14:paraId="6800129A" w14:textId="77777777" w:rsidR="006616CD" w:rsidRDefault="006616CD" w:rsidP="00A067E2">
      <w:pPr>
        <w:pStyle w:val="Corpodetexto"/>
        <w:keepLines/>
        <w:widowControl w:val="0"/>
        <w:spacing w:after="120" w:line="240" w:lineRule="atLeast"/>
        <w:ind w:left="1080"/>
        <w:jc w:val="both"/>
        <w:rPr>
          <w:rFonts w:ascii="Calibri" w:hAnsi="Calibri"/>
          <w:sz w:val="22"/>
          <w:lang w:val="pt-BR"/>
        </w:rPr>
      </w:pPr>
    </w:p>
    <w:p w14:paraId="65D69C46" w14:textId="35926F72" w:rsidR="006616CD" w:rsidRPr="001A24F3" w:rsidRDefault="006616CD" w:rsidP="00195E72">
      <w:pPr>
        <w:pStyle w:val="Corpodetexto"/>
        <w:keepLines/>
        <w:widowControl w:val="0"/>
        <w:spacing w:after="120" w:line="240" w:lineRule="atLeast"/>
        <w:ind w:left="720"/>
        <w:jc w:val="both"/>
        <w:rPr>
          <w:rFonts w:ascii="Arial" w:hAnsi="Arial" w:cs="Arial"/>
          <w:b/>
          <w:i w:val="0"/>
          <w:sz w:val="22"/>
          <w:lang w:val="pt-BR"/>
        </w:rPr>
      </w:pPr>
      <w:r w:rsidRPr="001A24F3">
        <w:rPr>
          <w:rFonts w:ascii="Arial" w:hAnsi="Arial" w:cs="Arial"/>
          <w:b/>
          <w:i w:val="0"/>
          <w:sz w:val="22"/>
          <w:lang w:val="pt-BR"/>
        </w:rPr>
        <w:t>4.1.8 Cronograma</w:t>
      </w:r>
    </w:p>
    <w:p w14:paraId="4DCA2D46" w14:textId="77777777" w:rsidR="006616CD" w:rsidRDefault="006616CD" w:rsidP="00A067E2">
      <w:pPr>
        <w:pStyle w:val="Corpodetexto"/>
        <w:keepLines/>
        <w:widowControl w:val="0"/>
        <w:spacing w:after="120" w:line="240" w:lineRule="atLeast"/>
        <w:ind w:left="1080"/>
        <w:jc w:val="both"/>
        <w:rPr>
          <w:rFonts w:ascii="Calibri" w:hAnsi="Calibri"/>
          <w:b/>
          <w:sz w:val="22"/>
          <w:lang w:val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122"/>
        <w:gridCol w:w="1922"/>
        <w:gridCol w:w="1843"/>
      </w:tblGrid>
      <w:tr w:rsidR="001A24F3" w:rsidRPr="001A24F3" w14:paraId="476F401D" w14:textId="77777777" w:rsidTr="001A24F3">
        <w:tc>
          <w:tcPr>
            <w:tcW w:w="3122" w:type="dxa"/>
            <w:shd w:val="clear" w:color="auto" w:fill="D9D9D9" w:themeFill="background1" w:themeFillShade="D9"/>
          </w:tcPr>
          <w:p w14:paraId="4397D974" w14:textId="1C8256A0" w:rsidR="006616CD" w:rsidRPr="001A24F3" w:rsidRDefault="006616CD" w:rsidP="006616CD">
            <w:pPr>
              <w:pStyle w:val="Corpodetexto"/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Atividade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337E0538" w14:textId="4F4204B3" w:rsidR="006616CD" w:rsidRPr="001A24F3" w:rsidRDefault="006616CD" w:rsidP="006616CD">
            <w:pPr>
              <w:pStyle w:val="Corpodetexto"/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Inicio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49AF32A" w14:textId="32BB394B" w:rsidR="006616CD" w:rsidRPr="001A24F3" w:rsidRDefault="006616CD" w:rsidP="006616CD">
            <w:pPr>
              <w:pStyle w:val="Corpodetexto"/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Fim</w:t>
            </w:r>
          </w:p>
        </w:tc>
      </w:tr>
      <w:tr w:rsidR="001A24F3" w:rsidRPr="001A24F3" w14:paraId="7B9BC894" w14:textId="77777777" w:rsidTr="001A24F3">
        <w:tc>
          <w:tcPr>
            <w:tcW w:w="3122" w:type="dxa"/>
          </w:tcPr>
          <w:p w14:paraId="11FB78AC" w14:textId="3E2E383A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sz w:val="22"/>
                <w:szCs w:val="22"/>
                <w:lang w:val="pt-BR"/>
              </w:rPr>
              <w:t>Planejamento de Testes</w:t>
            </w:r>
          </w:p>
        </w:tc>
        <w:tc>
          <w:tcPr>
            <w:tcW w:w="1922" w:type="dxa"/>
          </w:tcPr>
          <w:p w14:paraId="775113AE" w14:textId="50CD7A9B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27/5</w:t>
            </w:r>
          </w:p>
        </w:tc>
        <w:tc>
          <w:tcPr>
            <w:tcW w:w="1843" w:type="dxa"/>
          </w:tcPr>
          <w:p w14:paraId="7C6CF910" w14:textId="75E57535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1/6</w:t>
            </w:r>
          </w:p>
        </w:tc>
      </w:tr>
      <w:tr w:rsidR="001A24F3" w:rsidRPr="001A24F3" w14:paraId="15347E49" w14:textId="77777777" w:rsidTr="001A24F3">
        <w:tc>
          <w:tcPr>
            <w:tcW w:w="3122" w:type="dxa"/>
          </w:tcPr>
          <w:p w14:paraId="226ADA04" w14:textId="1AF2079A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sz w:val="22"/>
                <w:szCs w:val="22"/>
                <w:lang w:val="pt-BR"/>
              </w:rPr>
              <w:t>Projetar Testes</w:t>
            </w:r>
          </w:p>
        </w:tc>
        <w:tc>
          <w:tcPr>
            <w:tcW w:w="1922" w:type="dxa"/>
          </w:tcPr>
          <w:p w14:paraId="783A95DB" w14:textId="7ECE577B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27/5</w:t>
            </w:r>
          </w:p>
        </w:tc>
        <w:tc>
          <w:tcPr>
            <w:tcW w:w="1843" w:type="dxa"/>
          </w:tcPr>
          <w:p w14:paraId="7A93DA8E" w14:textId="4CFEF2CF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1/6</w:t>
            </w:r>
          </w:p>
        </w:tc>
      </w:tr>
      <w:tr w:rsidR="001A24F3" w:rsidRPr="001A24F3" w14:paraId="2C6ACCF5" w14:textId="77777777" w:rsidTr="001A24F3">
        <w:tc>
          <w:tcPr>
            <w:tcW w:w="3122" w:type="dxa"/>
          </w:tcPr>
          <w:p w14:paraId="19DD845F" w14:textId="380F628A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sz w:val="22"/>
                <w:szCs w:val="22"/>
                <w:lang w:val="pt-BR"/>
              </w:rPr>
              <w:t>Implementar Testes</w:t>
            </w:r>
          </w:p>
        </w:tc>
        <w:tc>
          <w:tcPr>
            <w:tcW w:w="1922" w:type="dxa"/>
          </w:tcPr>
          <w:p w14:paraId="622BFFC9" w14:textId="6BB5C30B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2/6</w:t>
            </w:r>
          </w:p>
        </w:tc>
        <w:tc>
          <w:tcPr>
            <w:tcW w:w="1843" w:type="dxa"/>
          </w:tcPr>
          <w:p w14:paraId="4D00A29A" w14:textId="370860A7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10/6</w:t>
            </w:r>
          </w:p>
        </w:tc>
      </w:tr>
      <w:tr w:rsidR="001A24F3" w:rsidRPr="001A24F3" w14:paraId="58DD5541" w14:textId="77777777" w:rsidTr="001A24F3">
        <w:tc>
          <w:tcPr>
            <w:tcW w:w="3122" w:type="dxa"/>
          </w:tcPr>
          <w:p w14:paraId="184592C5" w14:textId="23914F9E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sz w:val="22"/>
                <w:szCs w:val="22"/>
                <w:lang w:val="pt-BR"/>
              </w:rPr>
              <w:t>Execução de Testes</w:t>
            </w:r>
          </w:p>
        </w:tc>
        <w:tc>
          <w:tcPr>
            <w:tcW w:w="1922" w:type="dxa"/>
          </w:tcPr>
          <w:p w14:paraId="401C5925" w14:textId="5770B09F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11/6</w:t>
            </w:r>
          </w:p>
        </w:tc>
        <w:tc>
          <w:tcPr>
            <w:tcW w:w="1843" w:type="dxa"/>
          </w:tcPr>
          <w:p w14:paraId="1A94C885" w14:textId="1934A851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14/6</w:t>
            </w:r>
          </w:p>
        </w:tc>
      </w:tr>
      <w:tr w:rsidR="001A24F3" w:rsidRPr="001A24F3" w14:paraId="52AEF1E2" w14:textId="77777777" w:rsidTr="001A24F3">
        <w:tc>
          <w:tcPr>
            <w:tcW w:w="3122" w:type="dxa"/>
          </w:tcPr>
          <w:p w14:paraId="3E1C8EA2" w14:textId="2930D0F8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sz w:val="22"/>
                <w:szCs w:val="22"/>
                <w:lang w:val="pt-BR"/>
              </w:rPr>
              <w:t>Avaliação de Testes</w:t>
            </w:r>
          </w:p>
        </w:tc>
        <w:tc>
          <w:tcPr>
            <w:tcW w:w="1922" w:type="dxa"/>
          </w:tcPr>
          <w:p w14:paraId="6898A588" w14:textId="1429FC20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15/6</w:t>
            </w:r>
          </w:p>
        </w:tc>
        <w:tc>
          <w:tcPr>
            <w:tcW w:w="1843" w:type="dxa"/>
          </w:tcPr>
          <w:p w14:paraId="43133397" w14:textId="29BA2328" w:rsidR="006616CD" w:rsidRPr="001A24F3" w:rsidRDefault="001A24F3" w:rsidP="00A067E2">
            <w:pPr>
              <w:pStyle w:val="Corpodetexto"/>
              <w:keepLines/>
              <w:widowControl w:val="0"/>
              <w:spacing w:after="120" w:line="240" w:lineRule="atLeast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1A24F3">
              <w:rPr>
                <w:rFonts w:ascii="Arial" w:hAnsi="Arial" w:cs="Arial"/>
                <w:b/>
                <w:sz w:val="22"/>
                <w:szCs w:val="22"/>
                <w:lang w:val="pt-BR"/>
              </w:rPr>
              <w:t>23/6</w:t>
            </w:r>
          </w:p>
        </w:tc>
      </w:tr>
    </w:tbl>
    <w:p w14:paraId="6037AD7F" w14:textId="77777777" w:rsidR="006616CD" w:rsidRPr="001A24F3" w:rsidRDefault="006616CD" w:rsidP="00A067E2">
      <w:pPr>
        <w:pStyle w:val="Corpodetexto"/>
        <w:keepLines/>
        <w:widowControl w:val="0"/>
        <w:spacing w:after="120" w:line="240" w:lineRule="atLeast"/>
        <w:ind w:left="1080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14:paraId="2C18A360" w14:textId="64C3A72F" w:rsidR="003B708C" w:rsidRPr="003B708C" w:rsidRDefault="003B708C" w:rsidP="003B708C">
      <w:pPr>
        <w:pStyle w:val="PargrafodaLista"/>
        <w:ind w:left="1080"/>
        <w:rPr>
          <w:b/>
        </w:rPr>
      </w:pPr>
      <w:r w:rsidRPr="004349A4">
        <w:rPr>
          <w:rFonts w:ascii="Calibri" w:hAnsi="Calibri"/>
          <w:sz w:val="26"/>
        </w:rPr>
        <w:br w:type="page"/>
      </w:r>
      <w:bookmarkEnd w:id="0"/>
      <w:bookmarkEnd w:id="1"/>
      <w:bookmarkEnd w:id="2"/>
      <w:bookmarkEnd w:id="3"/>
      <w:bookmarkEnd w:id="4"/>
    </w:p>
    <w:p w14:paraId="059872FE" w14:textId="77777777" w:rsidR="003B708C" w:rsidRPr="004349A4" w:rsidRDefault="003B708C" w:rsidP="003B708C">
      <w:pPr>
        <w:pStyle w:val="Corpodetexto"/>
        <w:keepLines/>
        <w:widowControl w:val="0"/>
        <w:spacing w:after="120" w:line="240" w:lineRule="atLeast"/>
        <w:ind w:left="709"/>
        <w:jc w:val="both"/>
        <w:rPr>
          <w:rFonts w:ascii="Calibri" w:hAnsi="Calibri"/>
          <w:sz w:val="22"/>
          <w:lang w:val="pt-BR"/>
        </w:rPr>
      </w:pPr>
    </w:p>
    <w:p w14:paraId="450BCC60" w14:textId="77777777" w:rsidR="00D001F1" w:rsidRDefault="00D001F1" w:rsidP="00D001F1">
      <w:pPr>
        <w:rPr>
          <w:b/>
          <w:sz w:val="24"/>
          <w:szCs w:val="24"/>
        </w:rPr>
      </w:pPr>
    </w:p>
    <w:p w14:paraId="7F0DEC29" w14:textId="62C4CF3F" w:rsidR="004A3675" w:rsidRDefault="00D001F1" w:rsidP="00D001F1">
      <w:pPr>
        <w:rPr>
          <w:rFonts w:ascii="Arial" w:hAnsi="Arial" w:cs="Arial"/>
          <w:b/>
          <w:i w:val="0"/>
          <w:sz w:val="22"/>
          <w:szCs w:val="22"/>
        </w:rPr>
      </w:pPr>
      <w:r w:rsidRPr="00AA1CDB">
        <w:rPr>
          <w:rFonts w:ascii="Arial" w:hAnsi="Arial" w:cs="Arial"/>
          <w:b/>
          <w:i w:val="0"/>
          <w:sz w:val="22"/>
          <w:szCs w:val="22"/>
        </w:rPr>
        <w:t>5 Planejamento da Implantação</w:t>
      </w:r>
    </w:p>
    <w:p w14:paraId="2B1C3330" w14:textId="1F45E813" w:rsidR="004A3675" w:rsidRDefault="004A3675" w:rsidP="00D001F1">
      <w:pPr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O sistema será instalado na máquina de cada usuário para que possam se familiarizar com a interface.</w:t>
      </w:r>
    </w:p>
    <w:p w14:paraId="57E4EFF3" w14:textId="3DF3CE8F" w:rsidR="004A3675" w:rsidRPr="004A3675" w:rsidRDefault="004A3675" w:rsidP="00D001F1">
      <w:pPr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Todos os usuários receberão manuais do sistema e treinamentos para conhecer as funcionalidades </w:t>
      </w:r>
    </w:p>
    <w:p w14:paraId="2460C160" w14:textId="35E3C8DA" w:rsidR="00AB73F7" w:rsidRPr="00AA1CDB" w:rsidRDefault="00AB73F7" w:rsidP="00D001F1">
      <w:pPr>
        <w:rPr>
          <w:rFonts w:ascii="Arial" w:hAnsi="Arial" w:cs="Arial"/>
          <w:b/>
          <w:i w:val="0"/>
          <w:sz w:val="22"/>
          <w:szCs w:val="22"/>
        </w:rPr>
      </w:pPr>
    </w:p>
    <w:p w14:paraId="1ECB0977" w14:textId="286C94CD" w:rsidR="00CD6AC7" w:rsidRPr="00AA1CDB" w:rsidRDefault="00AD1A24" w:rsidP="00D001F1">
      <w:pPr>
        <w:rPr>
          <w:rFonts w:ascii="Arial" w:hAnsi="Arial" w:cs="Arial"/>
          <w:b/>
          <w:i w:val="0"/>
          <w:sz w:val="22"/>
          <w:szCs w:val="22"/>
        </w:rPr>
      </w:pPr>
      <w:r w:rsidRPr="00AA1CDB">
        <w:rPr>
          <w:rFonts w:ascii="Arial" w:hAnsi="Arial" w:cs="Arial"/>
          <w:b/>
          <w:i w:val="0"/>
          <w:sz w:val="22"/>
          <w:szCs w:val="22"/>
        </w:rPr>
        <w:t xml:space="preserve">6 </w:t>
      </w:r>
      <w:r w:rsidR="00AB73F7" w:rsidRPr="00AA1CDB">
        <w:rPr>
          <w:rFonts w:ascii="Arial" w:hAnsi="Arial" w:cs="Arial"/>
          <w:b/>
          <w:i w:val="0"/>
          <w:sz w:val="22"/>
          <w:szCs w:val="22"/>
        </w:rPr>
        <w:t xml:space="preserve">Plano de Projeto </w:t>
      </w:r>
    </w:p>
    <w:p w14:paraId="045637B9" w14:textId="77777777" w:rsidR="004A3675" w:rsidRPr="00825B15" w:rsidRDefault="004A3675" w:rsidP="004A3675">
      <w:pPr>
        <w:rPr>
          <w:i w:val="0"/>
        </w:rPr>
      </w:pPr>
      <w:r w:rsidRPr="00825B15">
        <w:rPr>
          <w:i w:val="0"/>
        </w:rPr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408"/>
        <w:gridCol w:w="3488"/>
        <w:gridCol w:w="2304"/>
      </w:tblGrid>
      <w:tr w:rsidR="004A3675" w:rsidRPr="00825B15" w14:paraId="5A3D8AD5" w14:textId="77777777" w:rsidTr="004A3675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46F9F" w14:textId="77777777" w:rsidR="004A3675" w:rsidRPr="00825B15" w:rsidRDefault="004A3675" w:rsidP="00E7440E">
            <w:pPr>
              <w:pStyle w:val="Tabletext"/>
              <w:jc w:val="center"/>
              <w:rPr>
                <w:b/>
                <w:bCs/>
                <w:i w:val="0"/>
                <w:lang w:val="pt-BR"/>
              </w:rPr>
            </w:pPr>
            <w:r w:rsidRPr="00825B15">
              <w:rPr>
                <w:b/>
                <w:bCs/>
                <w:i w:val="0"/>
                <w:lang w:val="pt-BR"/>
              </w:rPr>
              <w:t>Data</w:t>
            </w: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B288A" w14:textId="77777777" w:rsidR="004A3675" w:rsidRPr="00825B15" w:rsidRDefault="004A3675" w:rsidP="00E7440E">
            <w:pPr>
              <w:pStyle w:val="Tabletext"/>
              <w:jc w:val="center"/>
              <w:rPr>
                <w:b/>
                <w:bCs/>
                <w:i w:val="0"/>
                <w:lang w:val="pt-BR"/>
              </w:rPr>
            </w:pPr>
            <w:r w:rsidRPr="00825B15">
              <w:rPr>
                <w:b/>
                <w:bCs/>
                <w:i w:val="0"/>
                <w:lang w:val="pt-BR"/>
              </w:rPr>
              <w:t>Versão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F00AF" w14:textId="77777777" w:rsidR="004A3675" w:rsidRPr="00825B15" w:rsidRDefault="004A3675" w:rsidP="00E7440E">
            <w:pPr>
              <w:pStyle w:val="Tabletext"/>
              <w:jc w:val="center"/>
              <w:rPr>
                <w:b/>
                <w:bCs/>
                <w:i w:val="0"/>
                <w:lang w:val="pt-BR"/>
              </w:rPr>
            </w:pPr>
            <w:r w:rsidRPr="00825B15">
              <w:rPr>
                <w:b/>
                <w:bCs/>
                <w:i w:val="0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2F83" w14:textId="77777777" w:rsidR="004A3675" w:rsidRPr="00825B15" w:rsidRDefault="004A3675" w:rsidP="00E7440E">
            <w:pPr>
              <w:pStyle w:val="Tabletext"/>
              <w:jc w:val="center"/>
              <w:rPr>
                <w:b/>
                <w:bCs/>
                <w:i w:val="0"/>
                <w:lang w:val="pt-BR"/>
              </w:rPr>
            </w:pPr>
            <w:r w:rsidRPr="00825B15">
              <w:rPr>
                <w:b/>
                <w:bCs/>
                <w:i w:val="0"/>
                <w:lang w:val="pt-BR"/>
              </w:rPr>
              <w:t>Autor</w:t>
            </w:r>
          </w:p>
        </w:tc>
      </w:tr>
      <w:tr w:rsidR="004A3675" w:rsidRPr="00825B15" w14:paraId="46890D55" w14:textId="77777777" w:rsidTr="004A3675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3E9D8" w14:textId="77777777" w:rsidR="004A3675" w:rsidRPr="00825B15" w:rsidRDefault="004A3675" w:rsidP="00E7440E">
            <w:pPr>
              <w:pStyle w:val="Tabletex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23/6</w:t>
            </w:r>
          </w:p>
        </w:tc>
        <w:tc>
          <w:tcPr>
            <w:tcW w:w="1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BC7D" w14:textId="6F6CCC7B" w:rsidR="004A3675" w:rsidRPr="00825B15" w:rsidRDefault="004A3675" w:rsidP="00E7440E">
            <w:pPr>
              <w:pStyle w:val="Tabletex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 xml:space="preserve">Release </w:t>
            </w:r>
            <w:r>
              <w:rPr>
                <w:i w:val="0"/>
                <w:lang w:val="pt-BR"/>
              </w:rPr>
              <w:t>1.0</w:t>
            </w:r>
            <w:r>
              <w:rPr>
                <w:i w:val="0"/>
                <w:lang w:val="pt-BR"/>
              </w:rPr>
              <w:t>.0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C6631" w14:textId="77777777" w:rsidR="00152CD1" w:rsidRPr="00152CD1" w:rsidRDefault="00152CD1" w:rsidP="00152CD1">
            <w:pPr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0"/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</w:pPr>
            <w:r w:rsidRPr="00152CD1"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  <w:t>Caso de uso Manter Condôminos</w:t>
            </w:r>
          </w:p>
          <w:p w14:paraId="72A94183" w14:textId="77777777" w:rsidR="00152CD1" w:rsidRPr="00152CD1" w:rsidRDefault="00152CD1" w:rsidP="00152CD1">
            <w:pPr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0"/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</w:pPr>
            <w:r w:rsidRPr="00152CD1"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  <w:t>Caso de uso Manter Dependentes</w:t>
            </w:r>
          </w:p>
          <w:p w14:paraId="62432504" w14:textId="77777777" w:rsidR="00152CD1" w:rsidRPr="00152CD1" w:rsidRDefault="00152CD1" w:rsidP="00152CD1">
            <w:pPr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0"/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</w:pPr>
            <w:r w:rsidRPr="00152CD1"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  <w:t>Caso de uso Manter Visitante</w:t>
            </w:r>
          </w:p>
          <w:p w14:paraId="44EFEFFB" w14:textId="77777777" w:rsidR="00152CD1" w:rsidRPr="00152CD1" w:rsidRDefault="00152CD1" w:rsidP="00152CD1">
            <w:pPr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0"/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</w:pPr>
            <w:r w:rsidRPr="00152CD1"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  <w:t>Caso de uso Manter Entrada de Visitante</w:t>
            </w:r>
          </w:p>
          <w:p w14:paraId="43D64EBE" w14:textId="77777777" w:rsidR="00152CD1" w:rsidRPr="00152CD1" w:rsidRDefault="00152CD1" w:rsidP="00152CD1">
            <w:pPr>
              <w:numPr>
                <w:ilvl w:val="0"/>
                <w:numId w:val="41"/>
              </w:numPr>
              <w:shd w:val="clear" w:color="auto" w:fill="FFFFFF"/>
              <w:spacing w:after="0" w:line="240" w:lineRule="auto"/>
              <w:ind w:left="0"/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</w:pPr>
            <w:r w:rsidRPr="00152CD1">
              <w:rPr>
                <w:rFonts w:ascii="inherit" w:eastAsia="Times New Roman" w:hAnsi="inherit" w:cs="Times New Roman"/>
                <w:i w:val="0"/>
                <w:iCs w:val="0"/>
                <w:color w:val="000000"/>
              </w:rPr>
              <w:t>Caso de uso Manter Reserva</w:t>
            </w:r>
          </w:p>
          <w:p w14:paraId="1F01EA05" w14:textId="0A39213A" w:rsidR="004A3675" w:rsidRPr="00825B15" w:rsidRDefault="004A3675" w:rsidP="00E7440E">
            <w:pPr>
              <w:pStyle w:val="Tabletext"/>
              <w:rPr>
                <w:i w:val="0"/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B76CB" w14:textId="48B1BEAF" w:rsidR="004A3675" w:rsidRPr="00825B15" w:rsidRDefault="004A3675" w:rsidP="00E7440E">
            <w:pPr>
              <w:pStyle w:val="Tabletext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Grupo 4</w:t>
            </w:r>
          </w:p>
        </w:tc>
      </w:tr>
    </w:tbl>
    <w:p w14:paraId="6E36E262" w14:textId="77777777" w:rsidR="00CD6AC7" w:rsidRPr="00AA1CDB" w:rsidRDefault="00CD6AC7" w:rsidP="00195E72">
      <w:pPr>
        <w:jc w:val="center"/>
        <w:rPr>
          <w:rFonts w:ascii="Arial" w:hAnsi="Arial" w:cs="Arial"/>
          <w:b/>
          <w:i w:val="0"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B5F80" w:rsidRPr="00AA1CDB" w14:paraId="28054CDC" w14:textId="77777777" w:rsidTr="00195E72">
        <w:trPr>
          <w:trHeight w:val="383"/>
        </w:trPr>
        <w:tc>
          <w:tcPr>
            <w:tcW w:w="5097" w:type="dxa"/>
          </w:tcPr>
          <w:p w14:paraId="5F65C93A" w14:textId="68953F9B" w:rsidR="002B5F80" w:rsidRPr="00195E72" w:rsidRDefault="002B5F80" w:rsidP="00195E72">
            <w:pPr>
              <w:spacing w:line="240" w:lineRule="auto"/>
              <w:jc w:val="center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 w:rsidRPr="00195E72">
              <w:rPr>
                <w:rFonts w:ascii="Arial" w:hAnsi="Arial" w:cs="Arial"/>
                <w:b/>
                <w:i w:val="0"/>
                <w:sz w:val="24"/>
                <w:szCs w:val="24"/>
              </w:rPr>
              <w:t>Função</w:t>
            </w:r>
          </w:p>
        </w:tc>
        <w:tc>
          <w:tcPr>
            <w:tcW w:w="5098" w:type="dxa"/>
          </w:tcPr>
          <w:p w14:paraId="12EBB4C3" w14:textId="172C490F" w:rsidR="002B5F80" w:rsidRPr="00195E72" w:rsidRDefault="002B5F80" w:rsidP="00195E72">
            <w:pPr>
              <w:spacing w:line="240" w:lineRule="auto"/>
              <w:jc w:val="center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 w:rsidRPr="00195E72">
              <w:rPr>
                <w:rFonts w:ascii="Arial" w:hAnsi="Arial" w:cs="Arial"/>
                <w:b/>
                <w:i w:val="0"/>
                <w:sz w:val="24"/>
                <w:szCs w:val="24"/>
              </w:rPr>
              <w:t>Profissionais</w:t>
            </w:r>
          </w:p>
          <w:p w14:paraId="5EE59155" w14:textId="77777777" w:rsidR="002B5F80" w:rsidRPr="00195E72" w:rsidRDefault="002B5F80" w:rsidP="00195E72">
            <w:pPr>
              <w:spacing w:line="240" w:lineRule="auto"/>
              <w:jc w:val="center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</w:p>
        </w:tc>
      </w:tr>
      <w:tr w:rsidR="002B5F80" w:rsidRPr="00AA1CDB" w14:paraId="3E358702" w14:textId="77777777" w:rsidTr="002B5F80">
        <w:tc>
          <w:tcPr>
            <w:tcW w:w="5097" w:type="dxa"/>
          </w:tcPr>
          <w:p w14:paraId="4369156C" w14:textId="77777777" w:rsidR="002B5F80" w:rsidRPr="00AA1CDB" w:rsidRDefault="002B5F80" w:rsidP="002B5F8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Gerente do Projeto </w:t>
            </w:r>
          </w:p>
          <w:p w14:paraId="6E626BBC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5098" w:type="dxa"/>
          </w:tcPr>
          <w:p w14:paraId="3D4E8339" w14:textId="7278B6EA" w:rsidR="002B5F80" w:rsidRPr="0030334F" w:rsidRDefault="002B5F80" w:rsidP="002B5F80">
            <w:pPr>
              <w:numPr>
                <w:ilvl w:val="0"/>
                <w:numId w:val="29"/>
              </w:numPr>
              <w:shd w:val="clear" w:color="auto" w:fill="FFFFFF"/>
              <w:ind w:left="0"/>
              <w:rPr>
                <w:rFonts w:ascii="Arial" w:hAnsi="Arial" w:cs="Arial"/>
                <w:i w:val="0"/>
                <w:sz w:val="22"/>
                <w:szCs w:val="22"/>
              </w:rPr>
            </w:pP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Carlos Rodrigues</w:t>
            </w: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 e </w:t>
            </w: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Francisco Martins</w:t>
            </w:r>
          </w:p>
          <w:p w14:paraId="50CC0701" w14:textId="77777777" w:rsidR="002B5F80" w:rsidRPr="00AA1CDB" w:rsidRDefault="002B5F80" w:rsidP="00D001F1">
            <w:pPr>
              <w:numPr>
                <w:ilvl w:val="0"/>
                <w:numId w:val="29"/>
              </w:numPr>
              <w:shd w:val="clear" w:color="auto" w:fill="FFFFFF"/>
              <w:ind w:left="0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2B5F80" w:rsidRPr="00AA1CDB" w14:paraId="55240843" w14:textId="77777777" w:rsidTr="002B5F80">
        <w:tc>
          <w:tcPr>
            <w:tcW w:w="5097" w:type="dxa"/>
          </w:tcPr>
          <w:p w14:paraId="5F43FEF1" w14:textId="77777777" w:rsidR="002B5F80" w:rsidRPr="00AA1CDB" w:rsidRDefault="002B5F80" w:rsidP="002B5F8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Analista do Projeto </w:t>
            </w:r>
          </w:p>
          <w:p w14:paraId="268922CE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5098" w:type="dxa"/>
          </w:tcPr>
          <w:p w14:paraId="0E6C6AC2" w14:textId="1A69AB23" w:rsidR="002B5F80" w:rsidRPr="0030334F" w:rsidRDefault="002B5F80" w:rsidP="002B5F80">
            <w:pPr>
              <w:numPr>
                <w:ilvl w:val="0"/>
                <w:numId w:val="29"/>
              </w:numPr>
              <w:shd w:val="clear" w:color="auto" w:fill="FFFFFF"/>
              <w:ind w:left="0"/>
              <w:rPr>
                <w:rFonts w:ascii="Arial" w:hAnsi="Arial" w:cs="Arial"/>
                <w:i w:val="0"/>
                <w:sz w:val="22"/>
                <w:szCs w:val="22"/>
              </w:rPr>
            </w:pP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Carlos Rodrigues</w:t>
            </w: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 e </w:t>
            </w: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Túlio</w:t>
            </w:r>
          </w:p>
          <w:p w14:paraId="760912D2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2B5F80" w:rsidRPr="00AA1CDB" w14:paraId="15A1D7AD" w14:textId="77777777" w:rsidTr="002B5F80">
        <w:tc>
          <w:tcPr>
            <w:tcW w:w="5097" w:type="dxa"/>
          </w:tcPr>
          <w:p w14:paraId="1AF6BD8D" w14:textId="77777777" w:rsidR="002B5F80" w:rsidRPr="00AA1CDB" w:rsidRDefault="002B5F80" w:rsidP="002B5F8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Analista de Requisitos </w:t>
            </w:r>
          </w:p>
          <w:p w14:paraId="625DC37C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5098" w:type="dxa"/>
          </w:tcPr>
          <w:p w14:paraId="1FC0D008" w14:textId="5330B695" w:rsidR="002B5F80" w:rsidRPr="0030334F" w:rsidRDefault="002B5F80" w:rsidP="002B5F80">
            <w:pPr>
              <w:numPr>
                <w:ilvl w:val="0"/>
                <w:numId w:val="29"/>
              </w:numPr>
              <w:shd w:val="clear" w:color="auto" w:fill="FFFFFF"/>
              <w:ind w:left="0"/>
              <w:rPr>
                <w:rFonts w:ascii="Arial" w:hAnsi="Arial" w:cs="Arial"/>
                <w:i w:val="0"/>
                <w:sz w:val="22"/>
                <w:szCs w:val="22"/>
              </w:rPr>
            </w:pP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Anna Glória</w:t>
            </w: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 e </w:t>
            </w: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Giovanna </w:t>
            </w:r>
          </w:p>
          <w:p w14:paraId="42216163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2B5F80" w:rsidRPr="00AA1CDB" w14:paraId="77117284" w14:textId="77777777" w:rsidTr="002B5F80">
        <w:tc>
          <w:tcPr>
            <w:tcW w:w="5097" w:type="dxa"/>
          </w:tcPr>
          <w:p w14:paraId="0D8EF325" w14:textId="77777777" w:rsidR="002B5F80" w:rsidRPr="00AA1CDB" w:rsidRDefault="002B5F80" w:rsidP="002B5F8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Programador</w:t>
            </w:r>
          </w:p>
          <w:p w14:paraId="7CDBD0F9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5098" w:type="dxa"/>
          </w:tcPr>
          <w:p w14:paraId="42F97FD3" w14:textId="26D6B4B7" w:rsidR="002B5F80" w:rsidRPr="0030334F" w:rsidRDefault="002B5F80" w:rsidP="002B5F80">
            <w:pPr>
              <w:numPr>
                <w:ilvl w:val="0"/>
                <w:numId w:val="29"/>
              </w:numPr>
              <w:shd w:val="clear" w:color="auto" w:fill="FFFFFF"/>
              <w:ind w:left="0"/>
              <w:rPr>
                <w:rFonts w:ascii="Arial" w:hAnsi="Arial" w:cs="Arial"/>
                <w:i w:val="0"/>
                <w:sz w:val="22"/>
                <w:szCs w:val="22"/>
              </w:rPr>
            </w:pP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Anna Glória</w:t>
            </w: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, </w:t>
            </w: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Túlio</w:t>
            </w: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, </w:t>
            </w: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Francisco Martins</w:t>
            </w:r>
          </w:p>
          <w:p w14:paraId="17ECEB74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</w:tr>
      <w:tr w:rsidR="002B5F80" w:rsidRPr="00AA1CDB" w14:paraId="7686ECD2" w14:textId="77777777" w:rsidTr="002B5F80">
        <w:tc>
          <w:tcPr>
            <w:tcW w:w="5097" w:type="dxa"/>
          </w:tcPr>
          <w:p w14:paraId="0DF111ED" w14:textId="77777777" w:rsidR="002B5F80" w:rsidRPr="00AA1CDB" w:rsidRDefault="002B5F80" w:rsidP="002B5F8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lastRenderedPageBreak/>
              <w:t xml:space="preserve">Teste </w:t>
            </w:r>
          </w:p>
          <w:p w14:paraId="736326B0" w14:textId="77777777" w:rsidR="002B5F80" w:rsidRPr="00AA1CDB" w:rsidRDefault="002B5F80" w:rsidP="00D001F1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</w:p>
        </w:tc>
        <w:tc>
          <w:tcPr>
            <w:tcW w:w="5098" w:type="dxa"/>
          </w:tcPr>
          <w:p w14:paraId="2AE72F64" w14:textId="77777777" w:rsidR="002B5F80" w:rsidRPr="0030334F" w:rsidRDefault="002B5F80" w:rsidP="002B5F80">
            <w:pPr>
              <w:numPr>
                <w:ilvl w:val="0"/>
                <w:numId w:val="29"/>
              </w:numPr>
              <w:shd w:val="clear" w:color="auto" w:fill="FFFFFF"/>
              <w:ind w:left="0"/>
              <w:rPr>
                <w:rFonts w:ascii="Arial" w:hAnsi="Arial" w:cs="Arial"/>
                <w:i w:val="0"/>
                <w:sz w:val="22"/>
                <w:szCs w:val="22"/>
              </w:rPr>
            </w:pP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Giovanna </w:t>
            </w: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e </w:t>
            </w:r>
            <w:r w:rsidRPr="0030334F">
              <w:rPr>
                <w:rFonts w:ascii="Arial" w:hAnsi="Arial" w:cs="Arial"/>
                <w:i w:val="0"/>
                <w:sz w:val="22"/>
                <w:szCs w:val="22"/>
              </w:rPr>
              <w:t>Carlos Rodrigues</w:t>
            </w:r>
          </w:p>
          <w:p w14:paraId="3DD02E24" w14:textId="77777777" w:rsidR="002B5F80" w:rsidRPr="00AA1CDB" w:rsidRDefault="002B5F80" w:rsidP="00D001F1">
            <w:pPr>
              <w:numPr>
                <w:ilvl w:val="0"/>
                <w:numId w:val="29"/>
              </w:numPr>
              <w:shd w:val="clear" w:color="auto" w:fill="FFFFFF"/>
              <w:ind w:left="0"/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</w:tbl>
    <w:p w14:paraId="285C7FE9" w14:textId="77777777" w:rsidR="00CD12A2" w:rsidRPr="00AA1CDB" w:rsidRDefault="00CD12A2" w:rsidP="00BC3D14">
      <w:pPr>
        <w:rPr>
          <w:rFonts w:ascii="Arial" w:hAnsi="Arial" w:cs="Arial"/>
          <w:b/>
          <w:i w:val="0"/>
          <w:sz w:val="22"/>
          <w:szCs w:val="22"/>
          <w:lang w:eastAsia="en-US"/>
        </w:rPr>
      </w:pPr>
    </w:p>
    <w:p w14:paraId="7FA3D9FE" w14:textId="464AE3B7" w:rsidR="00CD12A2" w:rsidRPr="00AA1CDB" w:rsidRDefault="00CD12A2" w:rsidP="00BC3D14">
      <w:pPr>
        <w:rPr>
          <w:rFonts w:ascii="Arial" w:hAnsi="Arial" w:cs="Arial"/>
          <w:b/>
          <w:i w:val="0"/>
          <w:sz w:val="22"/>
          <w:szCs w:val="22"/>
          <w:lang w:eastAsia="en-US"/>
        </w:rPr>
      </w:pPr>
      <w:r w:rsidRPr="00AA1CDB">
        <w:rPr>
          <w:rFonts w:ascii="Arial" w:hAnsi="Arial" w:cs="Arial"/>
          <w:b/>
          <w:i w:val="0"/>
          <w:sz w:val="22"/>
          <w:szCs w:val="22"/>
          <w:lang w:eastAsia="en-US"/>
        </w:rPr>
        <w:t xml:space="preserve">Cronograma </w:t>
      </w:r>
    </w:p>
    <w:tbl>
      <w:tblPr>
        <w:tblStyle w:val="Tabelacomgrade"/>
        <w:tblW w:w="10271" w:type="dxa"/>
        <w:tblLook w:val="04A0" w:firstRow="1" w:lastRow="0" w:firstColumn="1" w:lastColumn="0" w:noHBand="0" w:noVBand="1"/>
      </w:tblPr>
      <w:tblGrid>
        <w:gridCol w:w="2020"/>
        <w:gridCol w:w="2030"/>
        <w:gridCol w:w="2020"/>
        <w:gridCol w:w="2015"/>
        <w:gridCol w:w="2186"/>
      </w:tblGrid>
      <w:tr w:rsidR="00394B07" w:rsidRPr="00AA1CDB" w14:paraId="4B9ACBE9" w14:textId="77777777" w:rsidTr="00394B07">
        <w:trPr>
          <w:trHeight w:val="595"/>
        </w:trPr>
        <w:tc>
          <w:tcPr>
            <w:tcW w:w="2020" w:type="dxa"/>
          </w:tcPr>
          <w:p w14:paraId="4A985E3B" w14:textId="3F64A192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ITENS </w:t>
            </w:r>
          </w:p>
        </w:tc>
        <w:tc>
          <w:tcPr>
            <w:tcW w:w="2030" w:type="dxa"/>
          </w:tcPr>
          <w:p w14:paraId="69094465" w14:textId="77777777" w:rsidR="00CD12A2" w:rsidRPr="00AA1CDB" w:rsidRDefault="00CD12A2" w:rsidP="00CD12A2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ATIVIDADE </w:t>
            </w:r>
          </w:p>
          <w:p w14:paraId="5263E61C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458FB39F" w14:textId="77777777" w:rsidR="00CD12A2" w:rsidRPr="00AA1CDB" w:rsidRDefault="00CD12A2" w:rsidP="00CD12A2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INÍCIO </w:t>
            </w:r>
          </w:p>
          <w:p w14:paraId="5D7F907E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15" w:type="dxa"/>
          </w:tcPr>
          <w:p w14:paraId="365F7129" w14:textId="77777777" w:rsidR="00CD12A2" w:rsidRPr="00AA1CDB" w:rsidRDefault="00CD12A2" w:rsidP="00CD12A2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</w:rPr>
              <w:t xml:space="preserve">FIM </w:t>
            </w:r>
          </w:p>
          <w:p w14:paraId="01D72731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186" w:type="dxa"/>
          </w:tcPr>
          <w:p w14:paraId="3607281E" w14:textId="068503B8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 xml:space="preserve">RESPONSAVEIS </w:t>
            </w:r>
          </w:p>
        </w:tc>
      </w:tr>
      <w:tr w:rsidR="00394B07" w:rsidRPr="00AA1CDB" w14:paraId="6CD71C0A" w14:textId="77777777" w:rsidTr="00394B07">
        <w:trPr>
          <w:trHeight w:val="883"/>
        </w:trPr>
        <w:tc>
          <w:tcPr>
            <w:tcW w:w="2020" w:type="dxa"/>
          </w:tcPr>
          <w:p w14:paraId="0C8D7F4B" w14:textId="7E22789F" w:rsidR="00CD12A2" w:rsidRPr="00AA1CDB" w:rsidRDefault="0077712C" w:rsidP="0077712C">
            <w:pPr>
              <w:jc w:val="center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030" w:type="dxa"/>
          </w:tcPr>
          <w:p w14:paraId="7105C2F5" w14:textId="77777777" w:rsidR="0077712C" w:rsidRPr="00AA1CDB" w:rsidRDefault="0077712C" w:rsidP="0077712C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Definição de Requisito </w:t>
            </w:r>
          </w:p>
          <w:p w14:paraId="2B5904F6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11202B5C" w14:textId="26BA4897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25/2</w:t>
            </w:r>
          </w:p>
        </w:tc>
        <w:tc>
          <w:tcPr>
            <w:tcW w:w="2015" w:type="dxa"/>
          </w:tcPr>
          <w:p w14:paraId="1A2C21AB" w14:textId="537F9CED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8/3</w:t>
            </w:r>
          </w:p>
        </w:tc>
        <w:tc>
          <w:tcPr>
            <w:tcW w:w="2186" w:type="dxa"/>
          </w:tcPr>
          <w:p w14:paraId="70757E2E" w14:textId="77777777" w:rsidR="00394B07" w:rsidRPr="00AA1CDB" w:rsidRDefault="00394B07" w:rsidP="00394B0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Analista de Requisitos </w:t>
            </w:r>
          </w:p>
          <w:p w14:paraId="2A146E45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</w:tr>
      <w:tr w:rsidR="00394B07" w:rsidRPr="00AA1CDB" w14:paraId="02DA55E1" w14:textId="77777777" w:rsidTr="00394B07">
        <w:trPr>
          <w:trHeight w:val="883"/>
        </w:trPr>
        <w:tc>
          <w:tcPr>
            <w:tcW w:w="2020" w:type="dxa"/>
          </w:tcPr>
          <w:p w14:paraId="135B96B5" w14:textId="0B7A5C3C" w:rsidR="00CD12A2" w:rsidRPr="00AA1CDB" w:rsidRDefault="0077712C" w:rsidP="0077712C">
            <w:pPr>
              <w:jc w:val="center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030" w:type="dxa"/>
          </w:tcPr>
          <w:p w14:paraId="3965A3AE" w14:textId="77777777" w:rsidR="0077712C" w:rsidRPr="00AA1CDB" w:rsidRDefault="0077712C" w:rsidP="0077712C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Análise de Requisito</w:t>
            </w:r>
          </w:p>
          <w:p w14:paraId="3BB166F6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1FC7B09A" w14:textId="21885977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11/3</w:t>
            </w:r>
          </w:p>
        </w:tc>
        <w:tc>
          <w:tcPr>
            <w:tcW w:w="2015" w:type="dxa"/>
          </w:tcPr>
          <w:p w14:paraId="4ACED77D" w14:textId="06DCF89C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13/3</w:t>
            </w:r>
          </w:p>
        </w:tc>
        <w:tc>
          <w:tcPr>
            <w:tcW w:w="2186" w:type="dxa"/>
          </w:tcPr>
          <w:p w14:paraId="35518DB5" w14:textId="77777777" w:rsidR="00394B07" w:rsidRPr="00AA1CDB" w:rsidRDefault="00394B07" w:rsidP="00394B0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Analista de Requisitos</w:t>
            </w:r>
          </w:p>
          <w:p w14:paraId="7C2DC48D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</w:tr>
      <w:tr w:rsidR="00394B07" w:rsidRPr="00AA1CDB" w14:paraId="3BD4D01C" w14:textId="77777777" w:rsidTr="00394B07">
        <w:trPr>
          <w:trHeight w:val="577"/>
        </w:trPr>
        <w:tc>
          <w:tcPr>
            <w:tcW w:w="2020" w:type="dxa"/>
          </w:tcPr>
          <w:p w14:paraId="0D1D4792" w14:textId="70310FA2" w:rsidR="00CD12A2" w:rsidRPr="00AA1CDB" w:rsidRDefault="0077712C" w:rsidP="0077712C">
            <w:pPr>
              <w:jc w:val="center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030" w:type="dxa"/>
          </w:tcPr>
          <w:p w14:paraId="26B6FE1F" w14:textId="77777777" w:rsidR="0077712C" w:rsidRPr="00AA1CDB" w:rsidRDefault="0077712C" w:rsidP="0077712C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Projeto </w:t>
            </w:r>
          </w:p>
          <w:p w14:paraId="374F73AC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7E1570D4" w14:textId="61B4024B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25/2</w:t>
            </w:r>
          </w:p>
        </w:tc>
        <w:tc>
          <w:tcPr>
            <w:tcW w:w="2015" w:type="dxa"/>
          </w:tcPr>
          <w:p w14:paraId="17966064" w14:textId="51C8DB0D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3/7</w:t>
            </w:r>
          </w:p>
        </w:tc>
        <w:tc>
          <w:tcPr>
            <w:tcW w:w="2186" w:type="dxa"/>
          </w:tcPr>
          <w:p w14:paraId="57E3D530" w14:textId="77777777" w:rsidR="00394B07" w:rsidRPr="00AA1CDB" w:rsidRDefault="00394B07" w:rsidP="00394B0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Analista de Projeto</w:t>
            </w:r>
          </w:p>
          <w:p w14:paraId="7EFC9B0A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</w:tr>
      <w:tr w:rsidR="00394B07" w:rsidRPr="00AA1CDB" w14:paraId="1BD63DEB" w14:textId="77777777" w:rsidTr="00394B07">
        <w:trPr>
          <w:trHeight w:val="595"/>
        </w:trPr>
        <w:tc>
          <w:tcPr>
            <w:tcW w:w="2020" w:type="dxa"/>
          </w:tcPr>
          <w:p w14:paraId="6E409737" w14:textId="2531AFA4" w:rsidR="00CD12A2" w:rsidRPr="00AA1CDB" w:rsidRDefault="0077712C" w:rsidP="0077712C">
            <w:pPr>
              <w:jc w:val="center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030" w:type="dxa"/>
          </w:tcPr>
          <w:p w14:paraId="270C51E1" w14:textId="77777777" w:rsidR="0077712C" w:rsidRPr="00AA1CDB" w:rsidRDefault="0077712C" w:rsidP="0077712C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Protótipo</w:t>
            </w:r>
          </w:p>
          <w:p w14:paraId="3EF5F90A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7D5FC960" w14:textId="19538F57" w:rsidR="00CD12A2" w:rsidRPr="00AA1CDB" w:rsidRDefault="00394B07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14/3</w:t>
            </w:r>
          </w:p>
        </w:tc>
        <w:tc>
          <w:tcPr>
            <w:tcW w:w="2015" w:type="dxa"/>
          </w:tcPr>
          <w:p w14:paraId="5EBD526C" w14:textId="35AEC536" w:rsidR="00CD12A2" w:rsidRPr="00AA1CDB" w:rsidRDefault="00394B07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15/3</w:t>
            </w:r>
          </w:p>
        </w:tc>
        <w:tc>
          <w:tcPr>
            <w:tcW w:w="2186" w:type="dxa"/>
          </w:tcPr>
          <w:p w14:paraId="0A22F980" w14:textId="77777777" w:rsidR="00394B07" w:rsidRPr="00AA1CDB" w:rsidRDefault="00394B07" w:rsidP="00394B0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Programador</w:t>
            </w:r>
          </w:p>
          <w:p w14:paraId="200FDE77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</w:tr>
      <w:tr w:rsidR="00394B07" w:rsidRPr="00AA1CDB" w14:paraId="032E075B" w14:textId="77777777" w:rsidTr="00394B07">
        <w:trPr>
          <w:trHeight w:val="577"/>
        </w:trPr>
        <w:tc>
          <w:tcPr>
            <w:tcW w:w="2020" w:type="dxa"/>
          </w:tcPr>
          <w:p w14:paraId="05122D2D" w14:textId="7E2BEEBB" w:rsidR="00CD12A2" w:rsidRPr="00AA1CDB" w:rsidRDefault="0077712C" w:rsidP="0077712C">
            <w:pPr>
              <w:jc w:val="center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030" w:type="dxa"/>
          </w:tcPr>
          <w:p w14:paraId="7B6C6C6F" w14:textId="77777777" w:rsidR="0077712C" w:rsidRPr="00AA1CDB" w:rsidRDefault="0077712C" w:rsidP="0077712C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Codificação </w:t>
            </w:r>
          </w:p>
          <w:p w14:paraId="255BD1CB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4E8C264C" w14:textId="0CD082D6" w:rsidR="00CD12A2" w:rsidRPr="00AA1CDB" w:rsidRDefault="00394B07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25/3</w:t>
            </w:r>
          </w:p>
        </w:tc>
        <w:tc>
          <w:tcPr>
            <w:tcW w:w="2015" w:type="dxa"/>
          </w:tcPr>
          <w:p w14:paraId="71A60B5F" w14:textId="3637F388" w:rsidR="00CD12A2" w:rsidRPr="00AA1CDB" w:rsidRDefault="00394B07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24/5</w:t>
            </w:r>
          </w:p>
        </w:tc>
        <w:tc>
          <w:tcPr>
            <w:tcW w:w="2186" w:type="dxa"/>
          </w:tcPr>
          <w:p w14:paraId="59B31861" w14:textId="77777777" w:rsidR="00394B07" w:rsidRPr="00AA1CDB" w:rsidRDefault="00394B07" w:rsidP="00394B0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Programador</w:t>
            </w:r>
          </w:p>
          <w:p w14:paraId="0A0F2C95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</w:tr>
      <w:tr w:rsidR="00394B07" w:rsidRPr="00AA1CDB" w14:paraId="4058085B" w14:textId="77777777" w:rsidTr="00394B07">
        <w:trPr>
          <w:trHeight w:val="595"/>
        </w:trPr>
        <w:tc>
          <w:tcPr>
            <w:tcW w:w="2020" w:type="dxa"/>
          </w:tcPr>
          <w:p w14:paraId="17DCDC84" w14:textId="76727910" w:rsidR="00CD12A2" w:rsidRPr="00AA1CDB" w:rsidRDefault="0077712C" w:rsidP="0077712C">
            <w:pPr>
              <w:jc w:val="center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030" w:type="dxa"/>
          </w:tcPr>
          <w:p w14:paraId="550C7EDD" w14:textId="77777777" w:rsidR="0077712C" w:rsidRPr="00AA1CDB" w:rsidRDefault="0077712C" w:rsidP="0077712C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Testes </w:t>
            </w:r>
          </w:p>
          <w:p w14:paraId="0F047F1D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3A8D26C5" w14:textId="7F39A5A6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27/5</w:t>
            </w:r>
          </w:p>
        </w:tc>
        <w:tc>
          <w:tcPr>
            <w:tcW w:w="2015" w:type="dxa"/>
          </w:tcPr>
          <w:p w14:paraId="541525FD" w14:textId="6194DB9F" w:rsidR="00CD12A2" w:rsidRPr="00AA1CDB" w:rsidRDefault="0077712C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23/6</w:t>
            </w:r>
          </w:p>
        </w:tc>
        <w:tc>
          <w:tcPr>
            <w:tcW w:w="2186" w:type="dxa"/>
          </w:tcPr>
          <w:p w14:paraId="77387C28" w14:textId="77777777" w:rsidR="00394B07" w:rsidRPr="00AA1CDB" w:rsidRDefault="00394B07" w:rsidP="00394B0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Analista de Projeto / Analista de Requisitos</w:t>
            </w:r>
          </w:p>
          <w:p w14:paraId="4A5F2D42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</w:tr>
      <w:tr w:rsidR="00394B07" w:rsidRPr="00AA1CDB" w14:paraId="22E734EC" w14:textId="77777777" w:rsidTr="00394B07">
        <w:trPr>
          <w:trHeight w:val="883"/>
        </w:trPr>
        <w:tc>
          <w:tcPr>
            <w:tcW w:w="2020" w:type="dxa"/>
          </w:tcPr>
          <w:p w14:paraId="0C455A90" w14:textId="209B41D7" w:rsidR="00CD12A2" w:rsidRPr="00AA1CDB" w:rsidRDefault="0077712C" w:rsidP="0077712C">
            <w:pPr>
              <w:jc w:val="center"/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030" w:type="dxa"/>
          </w:tcPr>
          <w:p w14:paraId="57E16D14" w14:textId="77777777" w:rsidR="0077712C" w:rsidRPr="00AA1CDB" w:rsidRDefault="0077712C" w:rsidP="0077712C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 xml:space="preserve">Integração de Testes </w:t>
            </w:r>
          </w:p>
          <w:p w14:paraId="5BAFEF12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</w:tcPr>
          <w:p w14:paraId="07737E8D" w14:textId="1B866D31" w:rsidR="00CD12A2" w:rsidRPr="00AA1CDB" w:rsidRDefault="00394B07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25/3</w:t>
            </w:r>
          </w:p>
        </w:tc>
        <w:tc>
          <w:tcPr>
            <w:tcW w:w="2015" w:type="dxa"/>
          </w:tcPr>
          <w:p w14:paraId="74CAA81C" w14:textId="0F17C0E7" w:rsidR="00CD12A2" w:rsidRPr="00AA1CDB" w:rsidRDefault="00394B07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  <w:r w:rsidRPr="00AA1CDB"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28/6</w:t>
            </w:r>
          </w:p>
        </w:tc>
        <w:tc>
          <w:tcPr>
            <w:tcW w:w="2186" w:type="dxa"/>
          </w:tcPr>
          <w:p w14:paraId="673A6A2F" w14:textId="77777777" w:rsidR="00394B07" w:rsidRPr="00AA1CDB" w:rsidRDefault="00394B07" w:rsidP="00394B07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AA1CDB">
              <w:rPr>
                <w:rFonts w:ascii="Arial" w:hAnsi="Arial" w:cs="Arial"/>
                <w:i w:val="0"/>
                <w:sz w:val="22"/>
                <w:szCs w:val="22"/>
              </w:rPr>
              <w:t>Analista de Projeto / Analista de Requisitos</w:t>
            </w:r>
          </w:p>
          <w:p w14:paraId="1DA01F8D" w14:textId="77777777" w:rsidR="00CD12A2" w:rsidRPr="00AA1CDB" w:rsidRDefault="00CD12A2" w:rsidP="00BC3D14">
            <w:pP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</w:pPr>
          </w:p>
        </w:tc>
      </w:tr>
    </w:tbl>
    <w:p w14:paraId="4BEEE8FF" w14:textId="77777777" w:rsidR="00CD12A2" w:rsidRPr="00AA1CDB" w:rsidRDefault="00CD12A2" w:rsidP="00BC3D14">
      <w:pPr>
        <w:rPr>
          <w:rFonts w:ascii="Arial" w:hAnsi="Arial" w:cs="Arial"/>
          <w:b/>
          <w:i w:val="0"/>
          <w:sz w:val="22"/>
          <w:szCs w:val="22"/>
          <w:lang w:eastAsia="en-US"/>
        </w:rPr>
      </w:pPr>
      <w:bookmarkStart w:id="5" w:name="_GoBack"/>
      <w:bookmarkEnd w:id="5"/>
    </w:p>
    <w:sectPr w:rsidR="00CD12A2" w:rsidRPr="00AA1CDB" w:rsidSect="00F0675C">
      <w:headerReference w:type="default" r:id="rId17"/>
      <w:footerReference w:type="default" r:id="rId18"/>
      <w:pgSz w:w="11907" w:h="16840" w:code="9"/>
      <w:pgMar w:top="851" w:right="851" w:bottom="851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0FA5E" w14:textId="77777777" w:rsidR="00327BC3" w:rsidRDefault="00327BC3" w:rsidP="00ED0725">
      <w:r>
        <w:separator/>
      </w:r>
    </w:p>
  </w:endnote>
  <w:endnote w:type="continuationSeparator" w:id="0">
    <w:p w14:paraId="57BD3F10" w14:textId="77777777" w:rsidR="00327BC3" w:rsidRDefault="00327BC3" w:rsidP="00ED0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94969" w14:textId="77777777" w:rsidR="00B8263E" w:rsidRDefault="00B8263E" w:rsidP="00ED072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B8263E" w14:paraId="6504EB3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922174F" w14:textId="77777777" w:rsidR="00B8263E" w:rsidRDefault="00B8263E" w:rsidP="00ED0725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2BE52D8F" w14:textId="77777777" w:rsidR="00B8263E" w:rsidRDefault="00B8263E" w:rsidP="00ED072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11842B" w14:textId="77777777" w:rsidR="00B8263E" w:rsidRDefault="00B8263E" w:rsidP="00ED072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5082875" w14:textId="77777777" w:rsidR="00B8263E" w:rsidRDefault="00B8263E" w:rsidP="00ED072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de </w:t>
          </w:r>
          <w:r w:rsidR="00327BC3">
            <w:fldChar w:fldCharType="begin"/>
          </w:r>
          <w:r w:rsidR="00327BC3">
            <w:instrText xml:space="preserve"> NUMPAGES </w:instrText>
          </w:r>
          <w:r w:rsidR="00327BC3">
            <w:fldChar w:fldCharType="separate"/>
          </w:r>
          <w:r>
            <w:rPr>
              <w:noProof/>
            </w:rPr>
            <w:t>9</w:t>
          </w:r>
          <w:r w:rsidR="00327BC3">
            <w:rPr>
              <w:noProof/>
            </w:rPr>
            <w:fldChar w:fldCharType="end"/>
          </w:r>
        </w:p>
      </w:tc>
    </w:tr>
  </w:tbl>
  <w:p w14:paraId="08C18218" w14:textId="77777777" w:rsidR="00B8263E" w:rsidRDefault="00B8263E" w:rsidP="00ED0725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4F94C" w14:textId="77777777" w:rsidR="00B8263E" w:rsidRDefault="00B8263E" w:rsidP="00ED0725">
    <w:pPr>
      <w:pStyle w:val="Rodap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621"/>
      <w:gridCol w:w="1792"/>
      <w:gridCol w:w="1792"/>
    </w:tblGrid>
    <w:tr w:rsidR="00B8263E" w14:paraId="61D58D5B" w14:textId="77777777" w:rsidTr="00756D4D">
      <w:trPr>
        <w:cantSplit/>
      </w:trPr>
      <w:tc>
        <w:tcPr>
          <w:tcW w:w="3244" w:type="pct"/>
        </w:tcPr>
        <w:p w14:paraId="45BC9FCB" w14:textId="77777777" w:rsidR="00B8263E" w:rsidRDefault="003B1C0F" w:rsidP="00B8263E">
          <w:pPr>
            <w:pStyle w:val="Rodap"/>
          </w:pPr>
          <w:r>
            <w:t>C</w:t>
          </w:r>
          <w:r w:rsidR="00AA66C8">
            <w:t xml:space="preserve">aso de </w:t>
          </w:r>
          <w:r>
            <w:t>U</w:t>
          </w:r>
          <w:r w:rsidR="00AA66C8">
            <w:t>so</w:t>
          </w:r>
        </w:p>
      </w:tc>
      <w:tc>
        <w:tcPr>
          <w:tcW w:w="878" w:type="pct"/>
          <w:vAlign w:val="center"/>
        </w:tcPr>
        <w:p w14:paraId="704AF7A6" w14:textId="77777777" w:rsidR="00B8263E" w:rsidRDefault="00B8263E" w:rsidP="00ED0725">
          <w:pPr>
            <w:pStyle w:val="Rodap"/>
            <w:rPr>
              <w:lang w:val="pt-PT"/>
            </w:rPr>
          </w:pPr>
        </w:p>
      </w:tc>
      <w:tc>
        <w:tcPr>
          <w:tcW w:w="878" w:type="pct"/>
          <w:vAlign w:val="center"/>
        </w:tcPr>
        <w:p w14:paraId="070B9165" w14:textId="77777777" w:rsidR="00B8263E" w:rsidRDefault="00B8263E" w:rsidP="00ED0725">
          <w:pPr>
            <w:pStyle w:val="Rodap"/>
          </w:pPr>
          <w:r>
            <w:rPr>
              <w:lang w:val="pt-PT"/>
            </w:rPr>
            <w:t xml:space="preserve">Página: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772A7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de </w:t>
          </w:r>
          <w:r w:rsidR="00327BC3">
            <w:fldChar w:fldCharType="begin"/>
          </w:r>
          <w:r w:rsidR="00327BC3">
            <w:instrText xml:space="preserve"> NUMPAGES </w:instrText>
          </w:r>
          <w:r w:rsidR="00327BC3">
            <w:fldChar w:fldCharType="separate"/>
          </w:r>
          <w:r w:rsidR="002772A7">
            <w:rPr>
              <w:noProof/>
            </w:rPr>
            <w:t>13</w:t>
          </w:r>
          <w:r w:rsidR="00327BC3">
            <w:rPr>
              <w:noProof/>
            </w:rPr>
            <w:fldChar w:fldCharType="end"/>
          </w:r>
        </w:p>
      </w:tc>
    </w:tr>
  </w:tbl>
  <w:p w14:paraId="589CC8B4" w14:textId="77777777" w:rsidR="00B8263E" w:rsidRDefault="00B8263E" w:rsidP="00ED072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4A80C2" w14:textId="77777777" w:rsidR="00327BC3" w:rsidRDefault="00327BC3" w:rsidP="00ED0725">
      <w:r>
        <w:separator/>
      </w:r>
    </w:p>
  </w:footnote>
  <w:footnote w:type="continuationSeparator" w:id="0">
    <w:p w14:paraId="77F8757E" w14:textId="77777777" w:rsidR="00327BC3" w:rsidRDefault="00327BC3" w:rsidP="00ED07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21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60"/>
      <w:gridCol w:w="7200"/>
      <w:gridCol w:w="1440"/>
    </w:tblGrid>
    <w:tr w:rsidR="00B8263E" w14:paraId="082A9316" w14:textId="77777777" w:rsidTr="006C57B7">
      <w:trPr>
        <w:trHeight w:val="1384"/>
      </w:trPr>
      <w:tc>
        <w:tcPr>
          <w:tcW w:w="1260" w:type="dxa"/>
        </w:tcPr>
        <w:p w14:paraId="1400C274" w14:textId="77777777" w:rsidR="00B8263E" w:rsidRDefault="00B8263E" w:rsidP="00ED0725">
          <w:pPr>
            <w:pStyle w:val="Cabealho"/>
          </w:pPr>
        </w:p>
      </w:tc>
      <w:tc>
        <w:tcPr>
          <w:tcW w:w="7200" w:type="dxa"/>
        </w:tcPr>
        <w:p w14:paraId="7C308F8A" w14:textId="77777777" w:rsidR="00B8263E" w:rsidRDefault="003B1C0F" w:rsidP="00ED0725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6FBD1BFC" wp14:editId="44E7832A">
                <wp:simplePos x="0" y="0"/>
                <wp:positionH relativeFrom="column">
                  <wp:posOffset>-660400</wp:posOffset>
                </wp:positionH>
                <wp:positionV relativeFrom="paragraph">
                  <wp:posOffset>-403225</wp:posOffset>
                </wp:positionV>
                <wp:extent cx="5800077" cy="1066800"/>
                <wp:effectExtent l="0" t="0" r="0" b="0"/>
                <wp:wrapNone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rojeto Integrador 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077" cy="106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FF9232" w14:textId="77777777" w:rsidR="00B8263E" w:rsidRDefault="00B8263E" w:rsidP="00ED0725">
          <w:pPr>
            <w:pStyle w:val="Cabealho"/>
          </w:pPr>
        </w:p>
        <w:p w14:paraId="00988C1E" w14:textId="77777777" w:rsidR="00B8263E" w:rsidRDefault="00B8263E" w:rsidP="00ED0725">
          <w:pPr>
            <w:pStyle w:val="Cabealho"/>
          </w:pPr>
        </w:p>
      </w:tc>
      <w:tc>
        <w:tcPr>
          <w:tcW w:w="1440" w:type="dxa"/>
        </w:tcPr>
        <w:p w14:paraId="7744096D" w14:textId="77777777" w:rsidR="00B8263E" w:rsidRDefault="00B8263E" w:rsidP="00ED0725">
          <w:pPr>
            <w:pStyle w:val="Cabealho"/>
          </w:pPr>
        </w:p>
      </w:tc>
    </w:tr>
  </w:tbl>
  <w:p w14:paraId="64597501" w14:textId="77777777" w:rsidR="00B8263E" w:rsidRDefault="003B1C0F" w:rsidP="003B1C0F">
    <w:pPr>
      <w:pStyle w:val="Cabealho"/>
      <w:tabs>
        <w:tab w:val="left" w:pos="2424"/>
      </w:tabs>
      <w:jc w:val="both"/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B8263E" w14:paraId="667465B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90D7E1" w14:textId="77777777" w:rsidR="00B8263E" w:rsidRDefault="00B8263E" w:rsidP="00ED0725">
          <w:pPr>
            <w:pStyle w:val="Rodap"/>
            <w:rPr>
              <w:lang w:val="pt-PT"/>
            </w:rPr>
          </w:pPr>
          <w:r>
            <w:rPr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8B6C348" w14:textId="77777777" w:rsidR="00B8263E" w:rsidRDefault="00B8263E" w:rsidP="00ED0725">
          <w:pPr>
            <w:pStyle w:val="Rodap"/>
            <w:rPr>
              <w:lang w:val="pt-PT"/>
            </w:rPr>
          </w:pPr>
          <w:proofErr w:type="spellStart"/>
          <w:r>
            <w:t>Nomde</w:t>
          </w:r>
          <w:proofErr w:type="spellEnd"/>
          <w:r>
            <w:t xml:space="preserve"> do MF</w:t>
          </w:r>
        </w:p>
      </w:tc>
      <w:tc>
        <w:tcPr>
          <w:tcW w:w="1440" w:type="dxa"/>
          <w:vAlign w:val="center"/>
        </w:tcPr>
        <w:p w14:paraId="566E7467" w14:textId="77777777" w:rsidR="00B8263E" w:rsidRDefault="00B8263E" w:rsidP="00ED0725">
          <w:pPr>
            <w:pStyle w:val="Rodap"/>
          </w:pPr>
          <w:r w:rsidRPr="00486139">
            <w:object w:dxaOrig="1215" w:dyaOrig="690" w14:anchorId="009FBC6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3pt;height:35.15pt" o:ole="">
                <v:imagedata r:id="rId1" o:title=""/>
              </v:shape>
              <o:OLEObject Type="Embed" ProgID="Word.Picture.8" ShapeID="_x0000_i1025" DrawAspect="Content" ObjectID="_1622554364" r:id="rId2"/>
            </w:object>
          </w:r>
        </w:p>
      </w:tc>
    </w:tr>
  </w:tbl>
  <w:p w14:paraId="1A6DFBB7" w14:textId="77777777" w:rsidR="00B8263E" w:rsidRDefault="00B8263E" w:rsidP="00ED0725">
    <w:pPr>
      <w:pStyle w:val="Cabealh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651C1" w14:textId="77777777" w:rsidR="00B8263E" w:rsidRDefault="003B1C0F" w:rsidP="00ED0725">
    <w:r>
      <w:rPr>
        <w:noProof/>
      </w:rPr>
      <w:drawing>
        <wp:anchor distT="0" distB="0" distL="114300" distR="114300" simplePos="0" relativeHeight="251661824" behindDoc="0" locked="0" layoutInCell="1" allowOverlap="1" wp14:anchorId="0B0B5C3D" wp14:editId="4DDE5911">
          <wp:simplePos x="0" y="0"/>
          <wp:positionH relativeFrom="column">
            <wp:posOffset>2540</wp:posOffset>
          </wp:positionH>
          <wp:positionV relativeFrom="paragraph">
            <wp:posOffset>-464185</wp:posOffset>
          </wp:positionV>
          <wp:extent cx="6429375" cy="118444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rojeto Integrador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0276" cy="11846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2B20F9" w14:textId="77777777" w:rsidR="003B1C0F" w:rsidRDefault="003B1C0F" w:rsidP="00ED0725"/>
  <w:p w14:paraId="79A0DDA1" w14:textId="77777777" w:rsidR="00BC3D14" w:rsidRDefault="00BC3D14">
    <w:pPr>
      <w:tabs>
        <w:tab w:val="left" w:pos="6615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6048"/>
    <w:multiLevelType w:val="multilevel"/>
    <w:tmpl w:val="B9FA4B80"/>
    <w:styleLink w:val="WW8Num16"/>
    <w:lvl w:ilvl="0">
      <w:start w:val="1"/>
      <w:numFmt w:val="decimal"/>
      <w:lvlText w:val="P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4.%2."/>
      <w:lvlJc w:val="left"/>
      <w:pPr>
        <w:ind w:left="720" w:hanging="360"/>
      </w:pPr>
      <w:rPr>
        <w:rFonts w:hint="default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3943F1"/>
    <w:multiLevelType w:val="multilevel"/>
    <w:tmpl w:val="90105B68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CEA0C33"/>
    <w:multiLevelType w:val="hybridMultilevel"/>
    <w:tmpl w:val="3F82EA3C"/>
    <w:lvl w:ilvl="0" w:tplc="2FA4FEA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A51E5"/>
    <w:multiLevelType w:val="multilevel"/>
    <w:tmpl w:val="2F4CFABA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6E870E5"/>
    <w:multiLevelType w:val="multilevel"/>
    <w:tmpl w:val="B038E17E"/>
    <w:styleLink w:val="WW8Num10"/>
    <w:lvl w:ilvl="0">
      <w:numFmt w:val="bullet"/>
      <w:lvlText w:val="•"/>
      <w:lvlJc w:val="left"/>
      <w:pPr>
        <w:ind w:left="720" w:hanging="360"/>
      </w:pPr>
      <w:rPr>
        <w:rFonts w:ascii="Arial Narrow" w:hAnsi="Arial Narrow"/>
      </w:rPr>
    </w:lvl>
    <w:lvl w:ilvl="1">
      <w:numFmt w:val="bullet"/>
      <w:lvlText w:val="•"/>
      <w:lvlJc w:val="left"/>
      <w:pPr>
        <w:ind w:left="1440" w:hanging="360"/>
      </w:pPr>
      <w:rPr>
        <w:rFonts w:ascii="Arial Narrow" w:hAnsi="Arial Narrow"/>
      </w:rPr>
    </w:lvl>
    <w:lvl w:ilvl="2">
      <w:numFmt w:val="bullet"/>
      <w:lvlText w:val="•"/>
      <w:lvlJc w:val="left"/>
      <w:pPr>
        <w:ind w:left="2160" w:hanging="360"/>
      </w:pPr>
      <w:rPr>
        <w:rFonts w:ascii="Arial Narrow" w:hAnsi="Arial Narrow"/>
      </w:rPr>
    </w:lvl>
    <w:lvl w:ilvl="3">
      <w:numFmt w:val="bullet"/>
      <w:lvlText w:val="•"/>
      <w:lvlJc w:val="left"/>
      <w:pPr>
        <w:ind w:left="2880" w:hanging="360"/>
      </w:pPr>
      <w:rPr>
        <w:rFonts w:ascii="Arial Narrow" w:hAnsi="Arial Narrow"/>
      </w:rPr>
    </w:lvl>
    <w:lvl w:ilvl="4">
      <w:numFmt w:val="bullet"/>
      <w:lvlText w:val="•"/>
      <w:lvlJc w:val="left"/>
      <w:pPr>
        <w:ind w:left="3600" w:hanging="360"/>
      </w:pPr>
      <w:rPr>
        <w:rFonts w:ascii="Arial Narrow" w:hAnsi="Arial Narrow"/>
      </w:rPr>
    </w:lvl>
    <w:lvl w:ilvl="5">
      <w:numFmt w:val="bullet"/>
      <w:lvlText w:val="•"/>
      <w:lvlJc w:val="left"/>
      <w:pPr>
        <w:ind w:left="4320" w:hanging="360"/>
      </w:pPr>
      <w:rPr>
        <w:rFonts w:ascii="Arial Narrow" w:hAnsi="Arial Narrow"/>
      </w:rPr>
    </w:lvl>
    <w:lvl w:ilvl="6">
      <w:numFmt w:val="bullet"/>
      <w:lvlText w:val="•"/>
      <w:lvlJc w:val="left"/>
      <w:pPr>
        <w:ind w:left="5040" w:hanging="360"/>
      </w:pPr>
      <w:rPr>
        <w:rFonts w:ascii="Arial Narrow" w:hAnsi="Arial Narrow"/>
      </w:rPr>
    </w:lvl>
    <w:lvl w:ilvl="7">
      <w:numFmt w:val="bullet"/>
      <w:lvlText w:val="•"/>
      <w:lvlJc w:val="left"/>
      <w:pPr>
        <w:ind w:left="5760" w:hanging="360"/>
      </w:pPr>
      <w:rPr>
        <w:rFonts w:ascii="Arial Narrow" w:hAnsi="Arial Narrow"/>
      </w:rPr>
    </w:lvl>
    <w:lvl w:ilvl="8">
      <w:numFmt w:val="bullet"/>
      <w:lvlText w:val="•"/>
      <w:lvlJc w:val="left"/>
      <w:pPr>
        <w:ind w:left="6480" w:hanging="360"/>
      </w:pPr>
      <w:rPr>
        <w:rFonts w:ascii="Arial Narrow" w:hAnsi="Arial Narrow"/>
      </w:rPr>
    </w:lvl>
  </w:abstractNum>
  <w:abstractNum w:abstractNumId="5">
    <w:nsid w:val="19B618F8"/>
    <w:multiLevelType w:val="hybridMultilevel"/>
    <w:tmpl w:val="31607F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90D00D7"/>
    <w:multiLevelType w:val="hybridMultilevel"/>
    <w:tmpl w:val="E8B4DC0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AB9438C"/>
    <w:multiLevelType w:val="multilevel"/>
    <w:tmpl w:val="26389E7C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8">
    <w:nsid w:val="2FCB3722"/>
    <w:multiLevelType w:val="multilevel"/>
    <w:tmpl w:val="9820B0E6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PE%2."/>
      <w:lvlJc w:val="left"/>
      <w:pPr>
        <w:ind w:left="1146" w:hanging="720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9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A21441E"/>
    <w:multiLevelType w:val="hybridMultilevel"/>
    <w:tmpl w:val="CDE2E642"/>
    <w:lvl w:ilvl="0" w:tplc="43A6910C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17D0DB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70D2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FE7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AAC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679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E8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DCE1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6E34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72408E"/>
    <w:multiLevelType w:val="hybridMultilevel"/>
    <w:tmpl w:val="9FF4E9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52A4E"/>
    <w:multiLevelType w:val="multilevel"/>
    <w:tmpl w:val="6F5EE4DC"/>
    <w:styleLink w:val="WW8Num4"/>
    <w:lvl w:ilvl="0">
      <w:start w:val="1"/>
      <w:numFmt w:val="decimal"/>
      <w:lvlText w:val="%1-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1D19D2"/>
    <w:multiLevelType w:val="multilevel"/>
    <w:tmpl w:val="927E87CE"/>
    <w:styleLink w:val="WW8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5">
    <w:nsid w:val="4657280E"/>
    <w:multiLevelType w:val="multilevel"/>
    <w:tmpl w:val="C3DA247C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D81492"/>
    <w:multiLevelType w:val="multilevel"/>
    <w:tmpl w:val="AE685B8E"/>
    <w:lvl w:ilvl="0">
      <w:start w:val="1"/>
      <w:numFmt w:val="decimal"/>
      <w:lvlText w:val="FA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FA1.%3."/>
      <w:lvlJc w:val="left"/>
      <w:pPr>
        <w:ind w:left="1080" w:hanging="36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E5019E"/>
    <w:multiLevelType w:val="multilevel"/>
    <w:tmpl w:val="7266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5772DC"/>
    <w:multiLevelType w:val="multilevel"/>
    <w:tmpl w:val="51B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0F078C"/>
    <w:multiLevelType w:val="hybridMultilevel"/>
    <w:tmpl w:val="4B4E43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4B0EEE"/>
    <w:multiLevelType w:val="multilevel"/>
    <w:tmpl w:val="DDF6AA94"/>
    <w:lvl w:ilvl="0">
      <w:start w:val="1"/>
      <w:numFmt w:val="decimal"/>
      <w:lvlText w:val="FB%1."/>
      <w:lvlJc w:val="left"/>
      <w:pPr>
        <w:ind w:left="360" w:hanging="360"/>
      </w:pPr>
      <w:rPr>
        <w:i w:val="0"/>
        <w:color w:val="000000"/>
        <w:sz w:val="20"/>
        <w:szCs w:val="20"/>
      </w:rPr>
    </w:lvl>
    <w:lvl w:ilvl="1">
      <w:start w:val="1"/>
      <w:numFmt w:val="decimal"/>
      <w:lvlText w:val="FB%2."/>
      <w:lvlJc w:val="left"/>
      <w:pPr>
        <w:ind w:left="1288" w:hanging="720"/>
      </w:pPr>
    </w:lvl>
    <w:lvl w:ilvl="2">
      <w:numFmt w:val="bullet"/>
      <w:lvlText w:val=""/>
      <w:lvlJc w:val="left"/>
      <w:pPr>
        <w:ind w:left="1582" w:hanging="720"/>
      </w:pPr>
      <w:rPr>
        <w:rFonts w:ascii="Symbol" w:hAnsi="Symbol"/>
        <w:i w:val="0"/>
        <w:color w:val="000000"/>
      </w:rPr>
    </w:lvl>
    <w:lvl w:ilvl="3">
      <w:numFmt w:val="bullet"/>
      <w:lvlText w:val=""/>
      <w:lvlJc w:val="left"/>
      <w:pPr>
        <w:ind w:left="2302" w:hanging="1080"/>
      </w:pPr>
      <w:rPr>
        <w:rFonts w:ascii="Symbol" w:hAnsi="Symbol"/>
        <w:color w:val="000000"/>
      </w:rPr>
    </w:lvl>
    <w:lvl w:ilvl="4">
      <w:start w:val="1"/>
      <w:numFmt w:val="decimal"/>
      <w:lvlText w:val="%1.%2.%3.%4.%5."/>
      <w:lvlJc w:val="left"/>
      <w:pPr>
        <w:ind w:left="2662" w:hanging="1080"/>
      </w:pPr>
    </w:lvl>
    <w:lvl w:ilvl="5">
      <w:start w:val="1"/>
      <w:numFmt w:val="decimal"/>
      <w:lvlText w:val="%1.%2.%3.%4.%5.%6."/>
      <w:lvlJc w:val="left"/>
      <w:pPr>
        <w:ind w:left="3382" w:hanging="1440"/>
      </w:pPr>
    </w:lvl>
    <w:lvl w:ilvl="6">
      <w:start w:val="1"/>
      <w:numFmt w:val="decimal"/>
      <w:lvlText w:val="%1.%2.%3.%4.%5.%6.%7."/>
      <w:lvlJc w:val="left"/>
      <w:pPr>
        <w:ind w:left="3742" w:hanging="1440"/>
      </w:pPr>
    </w:lvl>
    <w:lvl w:ilvl="7">
      <w:start w:val="1"/>
      <w:numFmt w:val="decimal"/>
      <w:lvlText w:val="%1.%2.%3.%4.%5.%6.%7.%8."/>
      <w:lvlJc w:val="left"/>
      <w:pPr>
        <w:ind w:left="4462" w:hanging="1800"/>
      </w:pPr>
    </w:lvl>
    <w:lvl w:ilvl="8">
      <w:start w:val="1"/>
      <w:numFmt w:val="decimal"/>
      <w:lvlText w:val="%1.%2.%3.%4.%5.%6.%7.%8.%9."/>
      <w:lvlJc w:val="left"/>
      <w:pPr>
        <w:ind w:left="5182" w:hanging="2160"/>
      </w:pPr>
    </w:lvl>
  </w:abstractNum>
  <w:abstractNum w:abstractNumId="21">
    <w:nsid w:val="526B26F5"/>
    <w:multiLevelType w:val="multilevel"/>
    <w:tmpl w:val="3CE23B90"/>
    <w:styleLink w:val="WW8Num15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E%1.%2"/>
      <w:lvlJc w:val="left"/>
      <w:pPr>
        <w:ind w:left="720" w:hanging="360"/>
      </w:pPr>
    </w:lvl>
    <w:lvl w:ilvl="2"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2A546E7"/>
    <w:multiLevelType w:val="multilevel"/>
    <w:tmpl w:val="C486C7BC"/>
    <w:styleLink w:val="WW8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EE46AF"/>
    <w:multiLevelType w:val="multilevel"/>
    <w:tmpl w:val="D28E2266"/>
    <w:lvl w:ilvl="0">
      <w:start w:val="1"/>
      <w:numFmt w:val="bullet"/>
      <w:pStyle w:val="Estilo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484C5A"/>
    <w:multiLevelType w:val="hybridMultilevel"/>
    <w:tmpl w:val="B2AAD6F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ED56E90"/>
    <w:multiLevelType w:val="hybridMultilevel"/>
    <w:tmpl w:val="F0162476"/>
    <w:lvl w:ilvl="0" w:tplc="D8AA6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0DE69DF"/>
    <w:multiLevelType w:val="multilevel"/>
    <w:tmpl w:val="DED6793C"/>
    <w:styleLink w:val="WW8Num8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183221E"/>
    <w:multiLevelType w:val="multilevel"/>
    <w:tmpl w:val="B9FA4B80"/>
    <w:lvl w:ilvl="0">
      <w:start w:val="1"/>
      <w:numFmt w:val="decimal"/>
      <w:lvlText w:val="PE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A4.%2."/>
      <w:lvlJc w:val="left"/>
      <w:pPr>
        <w:ind w:left="720" w:hanging="360"/>
      </w:pPr>
      <w:rPr>
        <w:rFonts w:hint="default"/>
      </w:rPr>
    </w:lvl>
    <w:lvl w:ilvl="2">
      <w:numFmt w:val="bullet"/>
      <w:lvlText w:val=""/>
      <w:lvlJc w:val="left"/>
      <w:pPr>
        <w:ind w:left="1080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9BF1049"/>
    <w:multiLevelType w:val="multilevel"/>
    <w:tmpl w:val="F924613E"/>
    <w:styleLink w:val="WW8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0">
    <w:nsid w:val="6B781EB0"/>
    <w:multiLevelType w:val="hybridMultilevel"/>
    <w:tmpl w:val="F7BA1D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C444A37"/>
    <w:multiLevelType w:val="hybridMultilevel"/>
    <w:tmpl w:val="C65E9804"/>
    <w:lvl w:ilvl="0" w:tplc="FFFFFFFF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D192DF0"/>
    <w:multiLevelType w:val="multilevel"/>
    <w:tmpl w:val="FF50611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F37BFE"/>
    <w:multiLevelType w:val="hybridMultilevel"/>
    <w:tmpl w:val="E320F924"/>
    <w:lvl w:ilvl="0" w:tplc="54D6024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288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B00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80F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985A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A6E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7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2F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87CA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5133A1"/>
    <w:multiLevelType w:val="multilevel"/>
    <w:tmpl w:val="0820293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8">
    <w:nsid w:val="7B3D20E2"/>
    <w:multiLevelType w:val="hybridMultilevel"/>
    <w:tmpl w:val="8D5C8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7"/>
  </w:num>
  <w:num w:numId="3">
    <w:abstractNumId w:val="10"/>
  </w:num>
  <w:num w:numId="4">
    <w:abstractNumId w:val="23"/>
  </w:num>
  <w:num w:numId="5">
    <w:abstractNumId w:val="2"/>
  </w:num>
  <w:num w:numId="6">
    <w:abstractNumId w:val="29"/>
  </w:num>
  <w:num w:numId="7">
    <w:abstractNumId w:val="27"/>
  </w:num>
  <w:num w:numId="8">
    <w:abstractNumId w:val="20"/>
  </w:num>
  <w:num w:numId="9">
    <w:abstractNumId w:val="0"/>
  </w:num>
  <w:num w:numId="10">
    <w:abstractNumId w:val="0"/>
  </w:num>
  <w:num w:numId="11">
    <w:abstractNumId w:val="32"/>
  </w:num>
  <w:num w:numId="12">
    <w:abstractNumId w:val="14"/>
  </w:num>
  <w:num w:numId="13">
    <w:abstractNumId w:val="12"/>
  </w:num>
  <w:num w:numId="14">
    <w:abstractNumId w:val="8"/>
  </w:num>
  <w:num w:numId="15">
    <w:abstractNumId w:val="1"/>
  </w:num>
  <w:num w:numId="16">
    <w:abstractNumId w:val="3"/>
  </w:num>
  <w:num w:numId="17">
    <w:abstractNumId w:val="15"/>
  </w:num>
  <w:num w:numId="18">
    <w:abstractNumId w:val="4"/>
  </w:num>
  <w:num w:numId="19">
    <w:abstractNumId w:val="7"/>
  </w:num>
  <w:num w:numId="20">
    <w:abstractNumId w:val="22"/>
  </w:num>
  <w:num w:numId="21">
    <w:abstractNumId w:val="21"/>
  </w:num>
  <w:num w:numId="22">
    <w:abstractNumId w:val="21"/>
  </w:num>
  <w:num w:numId="23">
    <w:abstractNumId w:val="16"/>
  </w:num>
  <w:num w:numId="24">
    <w:abstractNumId w:val="28"/>
  </w:num>
  <w:num w:numId="25">
    <w:abstractNumId w:val="11"/>
  </w:num>
  <w:num w:numId="26">
    <w:abstractNumId w:val="5"/>
  </w:num>
  <w:num w:numId="27">
    <w:abstractNumId w:val="19"/>
  </w:num>
  <w:num w:numId="28">
    <w:abstractNumId w:val="30"/>
  </w:num>
  <w:num w:numId="29">
    <w:abstractNumId w:val="18"/>
  </w:num>
  <w:num w:numId="30">
    <w:abstractNumId w:val="6"/>
  </w:num>
  <w:num w:numId="31">
    <w:abstractNumId w:val="9"/>
  </w:num>
  <w:num w:numId="32">
    <w:abstractNumId w:val="34"/>
  </w:num>
  <w:num w:numId="33">
    <w:abstractNumId w:val="31"/>
  </w:num>
  <w:num w:numId="34">
    <w:abstractNumId w:val="33"/>
  </w:num>
  <w:num w:numId="35">
    <w:abstractNumId w:val="13"/>
  </w:num>
  <w:num w:numId="36">
    <w:abstractNumId w:val="38"/>
  </w:num>
  <w:num w:numId="37">
    <w:abstractNumId w:val="35"/>
  </w:num>
  <w:num w:numId="38">
    <w:abstractNumId w:val="26"/>
  </w:num>
  <w:num w:numId="39">
    <w:abstractNumId w:val="24"/>
  </w:num>
  <w:num w:numId="40">
    <w:abstractNumId w:val="25"/>
  </w:num>
  <w:num w:numId="41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9C"/>
    <w:rsid w:val="000004AE"/>
    <w:rsid w:val="00000A98"/>
    <w:rsid w:val="000011B6"/>
    <w:rsid w:val="00001961"/>
    <w:rsid w:val="00001CDD"/>
    <w:rsid w:val="00002632"/>
    <w:rsid w:val="00002CF1"/>
    <w:rsid w:val="000041EF"/>
    <w:rsid w:val="0000658F"/>
    <w:rsid w:val="000121A3"/>
    <w:rsid w:val="0001363E"/>
    <w:rsid w:val="00015CD8"/>
    <w:rsid w:val="000168C2"/>
    <w:rsid w:val="0001703E"/>
    <w:rsid w:val="000172C8"/>
    <w:rsid w:val="00017A6F"/>
    <w:rsid w:val="0002246A"/>
    <w:rsid w:val="00023404"/>
    <w:rsid w:val="000240C0"/>
    <w:rsid w:val="000242C5"/>
    <w:rsid w:val="00026ABE"/>
    <w:rsid w:val="00027141"/>
    <w:rsid w:val="00030E83"/>
    <w:rsid w:val="00031571"/>
    <w:rsid w:val="00031F99"/>
    <w:rsid w:val="00032957"/>
    <w:rsid w:val="000343FB"/>
    <w:rsid w:val="000344A6"/>
    <w:rsid w:val="00035220"/>
    <w:rsid w:val="00037484"/>
    <w:rsid w:val="000412C9"/>
    <w:rsid w:val="00041FA6"/>
    <w:rsid w:val="00042A38"/>
    <w:rsid w:val="00043742"/>
    <w:rsid w:val="00043764"/>
    <w:rsid w:val="0004402A"/>
    <w:rsid w:val="00044138"/>
    <w:rsid w:val="000444C7"/>
    <w:rsid w:val="00044E02"/>
    <w:rsid w:val="0004686E"/>
    <w:rsid w:val="00047A56"/>
    <w:rsid w:val="000505F3"/>
    <w:rsid w:val="00051C01"/>
    <w:rsid w:val="00053A64"/>
    <w:rsid w:val="000547FC"/>
    <w:rsid w:val="000548F4"/>
    <w:rsid w:val="00054993"/>
    <w:rsid w:val="00055848"/>
    <w:rsid w:val="0005642D"/>
    <w:rsid w:val="00057080"/>
    <w:rsid w:val="000602B9"/>
    <w:rsid w:val="00062665"/>
    <w:rsid w:val="00065A0A"/>
    <w:rsid w:val="00065BC5"/>
    <w:rsid w:val="00066090"/>
    <w:rsid w:val="00070852"/>
    <w:rsid w:val="00070E6F"/>
    <w:rsid w:val="00071127"/>
    <w:rsid w:val="0007296A"/>
    <w:rsid w:val="00074136"/>
    <w:rsid w:val="00075A8D"/>
    <w:rsid w:val="00075E57"/>
    <w:rsid w:val="00075EE1"/>
    <w:rsid w:val="00076E8A"/>
    <w:rsid w:val="0007703B"/>
    <w:rsid w:val="000770DE"/>
    <w:rsid w:val="0008334C"/>
    <w:rsid w:val="0008377C"/>
    <w:rsid w:val="00083B55"/>
    <w:rsid w:val="00083C84"/>
    <w:rsid w:val="00083F45"/>
    <w:rsid w:val="000844AB"/>
    <w:rsid w:val="00085448"/>
    <w:rsid w:val="00085639"/>
    <w:rsid w:val="0008694C"/>
    <w:rsid w:val="000869A5"/>
    <w:rsid w:val="00087BB5"/>
    <w:rsid w:val="000910F2"/>
    <w:rsid w:val="000917E3"/>
    <w:rsid w:val="00092445"/>
    <w:rsid w:val="00095D01"/>
    <w:rsid w:val="00095EB6"/>
    <w:rsid w:val="0009701E"/>
    <w:rsid w:val="000974E9"/>
    <w:rsid w:val="000A02CE"/>
    <w:rsid w:val="000A07E8"/>
    <w:rsid w:val="000A0A58"/>
    <w:rsid w:val="000A2664"/>
    <w:rsid w:val="000A2D27"/>
    <w:rsid w:val="000A3027"/>
    <w:rsid w:val="000B029B"/>
    <w:rsid w:val="000B14C4"/>
    <w:rsid w:val="000B1A54"/>
    <w:rsid w:val="000B3E62"/>
    <w:rsid w:val="000B5765"/>
    <w:rsid w:val="000B690A"/>
    <w:rsid w:val="000B6F24"/>
    <w:rsid w:val="000B736C"/>
    <w:rsid w:val="000C26E5"/>
    <w:rsid w:val="000C2A12"/>
    <w:rsid w:val="000C318A"/>
    <w:rsid w:val="000C35DA"/>
    <w:rsid w:val="000C3711"/>
    <w:rsid w:val="000C37BA"/>
    <w:rsid w:val="000C4EDF"/>
    <w:rsid w:val="000C535B"/>
    <w:rsid w:val="000C5C29"/>
    <w:rsid w:val="000C6841"/>
    <w:rsid w:val="000C6B10"/>
    <w:rsid w:val="000C7FC6"/>
    <w:rsid w:val="000D1917"/>
    <w:rsid w:val="000D422C"/>
    <w:rsid w:val="000D43F1"/>
    <w:rsid w:val="000D5B88"/>
    <w:rsid w:val="000D6285"/>
    <w:rsid w:val="000D6BF6"/>
    <w:rsid w:val="000D6F83"/>
    <w:rsid w:val="000E0568"/>
    <w:rsid w:val="000E05AC"/>
    <w:rsid w:val="000E23F7"/>
    <w:rsid w:val="000E3291"/>
    <w:rsid w:val="000E41EE"/>
    <w:rsid w:val="000E54F7"/>
    <w:rsid w:val="000E7284"/>
    <w:rsid w:val="000E794A"/>
    <w:rsid w:val="000F1F51"/>
    <w:rsid w:val="000F2F93"/>
    <w:rsid w:val="000F4DC9"/>
    <w:rsid w:val="000F5896"/>
    <w:rsid w:val="000F65B7"/>
    <w:rsid w:val="000F6971"/>
    <w:rsid w:val="000F6AF6"/>
    <w:rsid w:val="000F6F9A"/>
    <w:rsid w:val="000F7686"/>
    <w:rsid w:val="0010060B"/>
    <w:rsid w:val="00100841"/>
    <w:rsid w:val="001011B6"/>
    <w:rsid w:val="001013BC"/>
    <w:rsid w:val="001023D0"/>
    <w:rsid w:val="00102E79"/>
    <w:rsid w:val="0010463B"/>
    <w:rsid w:val="00104E25"/>
    <w:rsid w:val="00105F51"/>
    <w:rsid w:val="00105FC0"/>
    <w:rsid w:val="00106DA6"/>
    <w:rsid w:val="001073D8"/>
    <w:rsid w:val="00107B4F"/>
    <w:rsid w:val="00107CA8"/>
    <w:rsid w:val="00107F93"/>
    <w:rsid w:val="00110202"/>
    <w:rsid w:val="00111026"/>
    <w:rsid w:val="001111F3"/>
    <w:rsid w:val="0011281C"/>
    <w:rsid w:val="001128C8"/>
    <w:rsid w:val="00115497"/>
    <w:rsid w:val="001154DC"/>
    <w:rsid w:val="0011584A"/>
    <w:rsid w:val="00115881"/>
    <w:rsid w:val="00116984"/>
    <w:rsid w:val="00116C3D"/>
    <w:rsid w:val="00116EE7"/>
    <w:rsid w:val="00117514"/>
    <w:rsid w:val="001179B7"/>
    <w:rsid w:val="00117A78"/>
    <w:rsid w:val="00117DF3"/>
    <w:rsid w:val="0012358F"/>
    <w:rsid w:val="00123831"/>
    <w:rsid w:val="00123A67"/>
    <w:rsid w:val="00123DC8"/>
    <w:rsid w:val="00125630"/>
    <w:rsid w:val="00127C45"/>
    <w:rsid w:val="0013037A"/>
    <w:rsid w:val="00131A78"/>
    <w:rsid w:val="001320BD"/>
    <w:rsid w:val="00132328"/>
    <w:rsid w:val="00132573"/>
    <w:rsid w:val="0013272E"/>
    <w:rsid w:val="00133792"/>
    <w:rsid w:val="00133D88"/>
    <w:rsid w:val="00134B87"/>
    <w:rsid w:val="00135F8A"/>
    <w:rsid w:val="001406F7"/>
    <w:rsid w:val="00141174"/>
    <w:rsid w:val="001412F8"/>
    <w:rsid w:val="001431E7"/>
    <w:rsid w:val="00143758"/>
    <w:rsid w:val="00144D13"/>
    <w:rsid w:val="001453EB"/>
    <w:rsid w:val="001460FC"/>
    <w:rsid w:val="00146D9B"/>
    <w:rsid w:val="00150589"/>
    <w:rsid w:val="001508F5"/>
    <w:rsid w:val="00151D88"/>
    <w:rsid w:val="00151EFF"/>
    <w:rsid w:val="00152CD1"/>
    <w:rsid w:val="00153992"/>
    <w:rsid w:val="001548C4"/>
    <w:rsid w:val="00154C1A"/>
    <w:rsid w:val="0015520E"/>
    <w:rsid w:val="001562AA"/>
    <w:rsid w:val="001565E9"/>
    <w:rsid w:val="00157948"/>
    <w:rsid w:val="0016095D"/>
    <w:rsid w:val="00160A4B"/>
    <w:rsid w:val="001613F7"/>
    <w:rsid w:val="001614BF"/>
    <w:rsid w:val="001623FF"/>
    <w:rsid w:val="00163C35"/>
    <w:rsid w:val="0016464E"/>
    <w:rsid w:val="00164CBA"/>
    <w:rsid w:val="0016662A"/>
    <w:rsid w:val="0017209F"/>
    <w:rsid w:val="00172E18"/>
    <w:rsid w:val="00172EA8"/>
    <w:rsid w:val="0017381D"/>
    <w:rsid w:val="001757D9"/>
    <w:rsid w:val="00175AC3"/>
    <w:rsid w:val="00175C72"/>
    <w:rsid w:val="00175D0C"/>
    <w:rsid w:val="0017666F"/>
    <w:rsid w:val="00177A64"/>
    <w:rsid w:val="0018030F"/>
    <w:rsid w:val="00180B2A"/>
    <w:rsid w:val="001819FD"/>
    <w:rsid w:val="00183659"/>
    <w:rsid w:val="00183AE0"/>
    <w:rsid w:val="00183E1E"/>
    <w:rsid w:val="001840FC"/>
    <w:rsid w:val="001858E2"/>
    <w:rsid w:val="00185C47"/>
    <w:rsid w:val="00186837"/>
    <w:rsid w:val="00187C12"/>
    <w:rsid w:val="00187E70"/>
    <w:rsid w:val="001901E7"/>
    <w:rsid w:val="00191E7E"/>
    <w:rsid w:val="00192219"/>
    <w:rsid w:val="00195038"/>
    <w:rsid w:val="00195DE2"/>
    <w:rsid w:val="00195E72"/>
    <w:rsid w:val="0019730E"/>
    <w:rsid w:val="001A0B68"/>
    <w:rsid w:val="001A0FA9"/>
    <w:rsid w:val="001A1BFA"/>
    <w:rsid w:val="001A24F3"/>
    <w:rsid w:val="001A2BA7"/>
    <w:rsid w:val="001A574A"/>
    <w:rsid w:val="001A7B77"/>
    <w:rsid w:val="001B0499"/>
    <w:rsid w:val="001B0565"/>
    <w:rsid w:val="001B06BB"/>
    <w:rsid w:val="001B32AC"/>
    <w:rsid w:val="001B34DC"/>
    <w:rsid w:val="001B4E95"/>
    <w:rsid w:val="001B50A2"/>
    <w:rsid w:val="001B57E5"/>
    <w:rsid w:val="001B60DE"/>
    <w:rsid w:val="001B6268"/>
    <w:rsid w:val="001B63CA"/>
    <w:rsid w:val="001B68AF"/>
    <w:rsid w:val="001B7864"/>
    <w:rsid w:val="001B790B"/>
    <w:rsid w:val="001B7BA6"/>
    <w:rsid w:val="001C0842"/>
    <w:rsid w:val="001C1D41"/>
    <w:rsid w:val="001C27A9"/>
    <w:rsid w:val="001C3E56"/>
    <w:rsid w:val="001C462E"/>
    <w:rsid w:val="001C51C2"/>
    <w:rsid w:val="001C5B28"/>
    <w:rsid w:val="001C79B5"/>
    <w:rsid w:val="001D02D5"/>
    <w:rsid w:val="001D1BA8"/>
    <w:rsid w:val="001D1BBD"/>
    <w:rsid w:val="001D20DE"/>
    <w:rsid w:val="001D28BE"/>
    <w:rsid w:val="001D3A2C"/>
    <w:rsid w:val="001D4F42"/>
    <w:rsid w:val="001D5559"/>
    <w:rsid w:val="001D567C"/>
    <w:rsid w:val="001D5D2A"/>
    <w:rsid w:val="001D63D4"/>
    <w:rsid w:val="001D65C3"/>
    <w:rsid w:val="001D7AAE"/>
    <w:rsid w:val="001D7F1F"/>
    <w:rsid w:val="001E0BED"/>
    <w:rsid w:val="001E1366"/>
    <w:rsid w:val="001E35BF"/>
    <w:rsid w:val="001E36F7"/>
    <w:rsid w:val="001E47B7"/>
    <w:rsid w:val="001E495A"/>
    <w:rsid w:val="001E68A8"/>
    <w:rsid w:val="001E68E6"/>
    <w:rsid w:val="001F0217"/>
    <w:rsid w:val="001F15DF"/>
    <w:rsid w:val="001F2DE3"/>
    <w:rsid w:val="001F5660"/>
    <w:rsid w:val="001F57BA"/>
    <w:rsid w:val="001F58E3"/>
    <w:rsid w:val="001F59F5"/>
    <w:rsid w:val="001F627B"/>
    <w:rsid w:val="001F6335"/>
    <w:rsid w:val="001F643A"/>
    <w:rsid w:val="001F652A"/>
    <w:rsid w:val="001F7590"/>
    <w:rsid w:val="002019CC"/>
    <w:rsid w:val="0020242B"/>
    <w:rsid w:val="00203C21"/>
    <w:rsid w:val="00204BED"/>
    <w:rsid w:val="002072CB"/>
    <w:rsid w:val="0020748F"/>
    <w:rsid w:val="002078F3"/>
    <w:rsid w:val="002112EA"/>
    <w:rsid w:val="002117C9"/>
    <w:rsid w:val="00212172"/>
    <w:rsid w:val="00214CE7"/>
    <w:rsid w:val="00217795"/>
    <w:rsid w:val="002177BA"/>
    <w:rsid w:val="002177D1"/>
    <w:rsid w:val="002210C7"/>
    <w:rsid w:val="00221C72"/>
    <w:rsid w:val="00222BA9"/>
    <w:rsid w:val="00223242"/>
    <w:rsid w:val="002235B7"/>
    <w:rsid w:val="00224B27"/>
    <w:rsid w:val="0022785D"/>
    <w:rsid w:val="00230FFC"/>
    <w:rsid w:val="00231727"/>
    <w:rsid w:val="00231AF4"/>
    <w:rsid w:val="0023276A"/>
    <w:rsid w:val="00234524"/>
    <w:rsid w:val="0023464F"/>
    <w:rsid w:val="00234750"/>
    <w:rsid w:val="00240926"/>
    <w:rsid w:val="00240B2C"/>
    <w:rsid w:val="0024117E"/>
    <w:rsid w:val="002414A0"/>
    <w:rsid w:val="00241689"/>
    <w:rsid w:val="00241F31"/>
    <w:rsid w:val="00242257"/>
    <w:rsid w:val="00244544"/>
    <w:rsid w:val="00244A02"/>
    <w:rsid w:val="00244F4B"/>
    <w:rsid w:val="00251099"/>
    <w:rsid w:val="00253458"/>
    <w:rsid w:val="002540E6"/>
    <w:rsid w:val="0025466A"/>
    <w:rsid w:val="00256723"/>
    <w:rsid w:val="0025678F"/>
    <w:rsid w:val="002570BF"/>
    <w:rsid w:val="00257AD8"/>
    <w:rsid w:val="00260FEF"/>
    <w:rsid w:val="002612A1"/>
    <w:rsid w:val="00262D91"/>
    <w:rsid w:val="00262D92"/>
    <w:rsid w:val="00262DC6"/>
    <w:rsid w:val="0026365D"/>
    <w:rsid w:val="00263C55"/>
    <w:rsid w:val="002646AC"/>
    <w:rsid w:val="00264700"/>
    <w:rsid w:val="002650C0"/>
    <w:rsid w:val="002653EF"/>
    <w:rsid w:val="0026595C"/>
    <w:rsid w:val="00265B34"/>
    <w:rsid w:val="00265F3E"/>
    <w:rsid w:val="00266165"/>
    <w:rsid w:val="002661FB"/>
    <w:rsid w:val="00271A0B"/>
    <w:rsid w:val="00273F4B"/>
    <w:rsid w:val="00274004"/>
    <w:rsid w:val="002747D9"/>
    <w:rsid w:val="00274A23"/>
    <w:rsid w:val="00274BFA"/>
    <w:rsid w:val="00274DF0"/>
    <w:rsid w:val="00275132"/>
    <w:rsid w:val="002772A7"/>
    <w:rsid w:val="0028065A"/>
    <w:rsid w:val="002815C0"/>
    <w:rsid w:val="0028325A"/>
    <w:rsid w:val="00283B0F"/>
    <w:rsid w:val="002853CD"/>
    <w:rsid w:val="0028552A"/>
    <w:rsid w:val="00285B53"/>
    <w:rsid w:val="0028619E"/>
    <w:rsid w:val="002865F3"/>
    <w:rsid w:val="00286794"/>
    <w:rsid w:val="002871CE"/>
    <w:rsid w:val="00287ABE"/>
    <w:rsid w:val="00287D4C"/>
    <w:rsid w:val="00293245"/>
    <w:rsid w:val="00293B84"/>
    <w:rsid w:val="0029412B"/>
    <w:rsid w:val="00296FC1"/>
    <w:rsid w:val="0029784A"/>
    <w:rsid w:val="002A08EF"/>
    <w:rsid w:val="002A35A3"/>
    <w:rsid w:val="002A3B61"/>
    <w:rsid w:val="002A428E"/>
    <w:rsid w:val="002A5F0A"/>
    <w:rsid w:val="002A642F"/>
    <w:rsid w:val="002A6C26"/>
    <w:rsid w:val="002A7A62"/>
    <w:rsid w:val="002A7B9C"/>
    <w:rsid w:val="002A7F01"/>
    <w:rsid w:val="002B1972"/>
    <w:rsid w:val="002B2061"/>
    <w:rsid w:val="002B2A55"/>
    <w:rsid w:val="002B3C40"/>
    <w:rsid w:val="002B3E61"/>
    <w:rsid w:val="002B5F80"/>
    <w:rsid w:val="002B6C2D"/>
    <w:rsid w:val="002B7321"/>
    <w:rsid w:val="002B7B8D"/>
    <w:rsid w:val="002B7F1E"/>
    <w:rsid w:val="002C0A23"/>
    <w:rsid w:val="002C249A"/>
    <w:rsid w:val="002C346C"/>
    <w:rsid w:val="002C5BCF"/>
    <w:rsid w:val="002C6CF5"/>
    <w:rsid w:val="002D06FA"/>
    <w:rsid w:val="002D1BDA"/>
    <w:rsid w:val="002D2689"/>
    <w:rsid w:val="002D29F7"/>
    <w:rsid w:val="002D42F0"/>
    <w:rsid w:val="002D4DAD"/>
    <w:rsid w:val="002D6DDC"/>
    <w:rsid w:val="002E0088"/>
    <w:rsid w:val="002E0507"/>
    <w:rsid w:val="002E17AF"/>
    <w:rsid w:val="002E39A5"/>
    <w:rsid w:val="002E4EA6"/>
    <w:rsid w:val="002E5AAC"/>
    <w:rsid w:val="002E752B"/>
    <w:rsid w:val="002E7BEA"/>
    <w:rsid w:val="002F0B0E"/>
    <w:rsid w:val="002F77A1"/>
    <w:rsid w:val="002F7D13"/>
    <w:rsid w:val="00300E10"/>
    <w:rsid w:val="00300ED4"/>
    <w:rsid w:val="003012D0"/>
    <w:rsid w:val="003015FC"/>
    <w:rsid w:val="003024F1"/>
    <w:rsid w:val="00303152"/>
    <w:rsid w:val="003036BB"/>
    <w:rsid w:val="003036BE"/>
    <w:rsid w:val="00303FE4"/>
    <w:rsid w:val="00304E49"/>
    <w:rsid w:val="00304FC6"/>
    <w:rsid w:val="00306B26"/>
    <w:rsid w:val="003103B5"/>
    <w:rsid w:val="00310B1B"/>
    <w:rsid w:val="00311D5C"/>
    <w:rsid w:val="003125CF"/>
    <w:rsid w:val="00313445"/>
    <w:rsid w:val="00315C61"/>
    <w:rsid w:val="00316348"/>
    <w:rsid w:val="003173FC"/>
    <w:rsid w:val="00317644"/>
    <w:rsid w:val="00317D8C"/>
    <w:rsid w:val="00321364"/>
    <w:rsid w:val="00321CDB"/>
    <w:rsid w:val="003229D6"/>
    <w:rsid w:val="00322B76"/>
    <w:rsid w:val="00322C87"/>
    <w:rsid w:val="003251BE"/>
    <w:rsid w:val="00325F11"/>
    <w:rsid w:val="00326573"/>
    <w:rsid w:val="00326FD4"/>
    <w:rsid w:val="00327BC3"/>
    <w:rsid w:val="003302CD"/>
    <w:rsid w:val="003308F1"/>
    <w:rsid w:val="00330DBC"/>
    <w:rsid w:val="003310E9"/>
    <w:rsid w:val="00331A00"/>
    <w:rsid w:val="00333278"/>
    <w:rsid w:val="003333E4"/>
    <w:rsid w:val="00333CDC"/>
    <w:rsid w:val="00334050"/>
    <w:rsid w:val="0033674C"/>
    <w:rsid w:val="00340508"/>
    <w:rsid w:val="003427B9"/>
    <w:rsid w:val="00342CF8"/>
    <w:rsid w:val="00343A42"/>
    <w:rsid w:val="00344242"/>
    <w:rsid w:val="003447C1"/>
    <w:rsid w:val="00345C5C"/>
    <w:rsid w:val="0034610D"/>
    <w:rsid w:val="0034647D"/>
    <w:rsid w:val="00347417"/>
    <w:rsid w:val="003514DF"/>
    <w:rsid w:val="0035226B"/>
    <w:rsid w:val="00352D50"/>
    <w:rsid w:val="003534A1"/>
    <w:rsid w:val="003539B6"/>
    <w:rsid w:val="0035423F"/>
    <w:rsid w:val="003543BD"/>
    <w:rsid w:val="00354EE6"/>
    <w:rsid w:val="00355DF4"/>
    <w:rsid w:val="00356200"/>
    <w:rsid w:val="00360AF6"/>
    <w:rsid w:val="003617B7"/>
    <w:rsid w:val="00362291"/>
    <w:rsid w:val="003632F9"/>
    <w:rsid w:val="00363A18"/>
    <w:rsid w:val="0036482E"/>
    <w:rsid w:val="00364E84"/>
    <w:rsid w:val="003673D0"/>
    <w:rsid w:val="003712D4"/>
    <w:rsid w:val="00371CD2"/>
    <w:rsid w:val="00373A0C"/>
    <w:rsid w:val="0037499F"/>
    <w:rsid w:val="00374A16"/>
    <w:rsid w:val="00374A71"/>
    <w:rsid w:val="00375556"/>
    <w:rsid w:val="003772CE"/>
    <w:rsid w:val="00377A93"/>
    <w:rsid w:val="003803D7"/>
    <w:rsid w:val="003807AB"/>
    <w:rsid w:val="003811EA"/>
    <w:rsid w:val="0038204C"/>
    <w:rsid w:val="00382558"/>
    <w:rsid w:val="0038558B"/>
    <w:rsid w:val="00386352"/>
    <w:rsid w:val="00386516"/>
    <w:rsid w:val="00386B60"/>
    <w:rsid w:val="003903CD"/>
    <w:rsid w:val="003907A3"/>
    <w:rsid w:val="00390889"/>
    <w:rsid w:val="00390A4F"/>
    <w:rsid w:val="00390E7B"/>
    <w:rsid w:val="00391491"/>
    <w:rsid w:val="00392D0C"/>
    <w:rsid w:val="003939F9"/>
    <w:rsid w:val="00393ED3"/>
    <w:rsid w:val="00394B07"/>
    <w:rsid w:val="0039524E"/>
    <w:rsid w:val="0039558D"/>
    <w:rsid w:val="003960D8"/>
    <w:rsid w:val="00396841"/>
    <w:rsid w:val="00397292"/>
    <w:rsid w:val="003A38A0"/>
    <w:rsid w:val="003A51D2"/>
    <w:rsid w:val="003A581B"/>
    <w:rsid w:val="003A5EAD"/>
    <w:rsid w:val="003B0BE2"/>
    <w:rsid w:val="003B1C0F"/>
    <w:rsid w:val="003B2041"/>
    <w:rsid w:val="003B2EE3"/>
    <w:rsid w:val="003B5C27"/>
    <w:rsid w:val="003B6C86"/>
    <w:rsid w:val="003B708C"/>
    <w:rsid w:val="003B781D"/>
    <w:rsid w:val="003C1368"/>
    <w:rsid w:val="003C2705"/>
    <w:rsid w:val="003C30DC"/>
    <w:rsid w:val="003C34D3"/>
    <w:rsid w:val="003C3FFC"/>
    <w:rsid w:val="003C5A57"/>
    <w:rsid w:val="003C652C"/>
    <w:rsid w:val="003D045D"/>
    <w:rsid w:val="003D113E"/>
    <w:rsid w:val="003D1C18"/>
    <w:rsid w:val="003D20BB"/>
    <w:rsid w:val="003D213A"/>
    <w:rsid w:val="003D5140"/>
    <w:rsid w:val="003D7204"/>
    <w:rsid w:val="003D73EC"/>
    <w:rsid w:val="003E23C1"/>
    <w:rsid w:val="003E2E2A"/>
    <w:rsid w:val="003E390B"/>
    <w:rsid w:val="003E4E13"/>
    <w:rsid w:val="003E5120"/>
    <w:rsid w:val="003E5575"/>
    <w:rsid w:val="003E634B"/>
    <w:rsid w:val="003E6427"/>
    <w:rsid w:val="003E677E"/>
    <w:rsid w:val="003E70A5"/>
    <w:rsid w:val="003E72D0"/>
    <w:rsid w:val="003E7845"/>
    <w:rsid w:val="003F1A93"/>
    <w:rsid w:val="003F2728"/>
    <w:rsid w:val="003F2AE3"/>
    <w:rsid w:val="003F377E"/>
    <w:rsid w:val="003F3AF1"/>
    <w:rsid w:val="003F645E"/>
    <w:rsid w:val="003F68DA"/>
    <w:rsid w:val="003F72F7"/>
    <w:rsid w:val="003F7A85"/>
    <w:rsid w:val="003F7BCF"/>
    <w:rsid w:val="004002DB"/>
    <w:rsid w:val="004004B5"/>
    <w:rsid w:val="00401654"/>
    <w:rsid w:val="004042D9"/>
    <w:rsid w:val="004051B0"/>
    <w:rsid w:val="004056AA"/>
    <w:rsid w:val="00405B0C"/>
    <w:rsid w:val="00405F4A"/>
    <w:rsid w:val="00406087"/>
    <w:rsid w:val="00407B29"/>
    <w:rsid w:val="00407EBB"/>
    <w:rsid w:val="004104EA"/>
    <w:rsid w:val="00410503"/>
    <w:rsid w:val="004110A9"/>
    <w:rsid w:val="00413928"/>
    <w:rsid w:val="004149F7"/>
    <w:rsid w:val="00414AF0"/>
    <w:rsid w:val="00414E3B"/>
    <w:rsid w:val="0042085F"/>
    <w:rsid w:val="0042095A"/>
    <w:rsid w:val="00421AE7"/>
    <w:rsid w:val="00425AEB"/>
    <w:rsid w:val="00426207"/>
    <w:rsid w:val="004267D3"/>
    <w:rsid w:val="00427A93"/>
    <w:rsid w:val="00431793"/>
    <w:rsid w:val="00432FF4"/>
    <w:rsid w:val="00433DE0"/>
    <w:rsid w:val="004347D0"/>
    <w:rsid w:val="00435CCE"/>
    <w:rsid w:val="00436E46"/>
    <w:rsid w:val="0043775E"/>
    <w:rsid w:val="00440A75"/>
    <w:rsid w:val="00441D3B"/>
    <w:rsid w:val="00442752"/>
    <w:rsid w:val="0044398A"/>
    <w:rsid w:val="004451A2"/>
    <w:rsid w:val="00445DF3"/>
    <w:rsid w:val="00445E9D"/>
    <w:rsid w:val="00446FBC"/>
    <w:rsid w:val="00447141"/>
    <w:rsid w:val="0045076B"/>
    <w:rsid w:val="004519F5"/>
    <w:rsid w:val="00452499"/>
    <w:rsid w:val="0045437A"/>
    <w:rsid w:val="00455465"/>
    <w:rsid w:val="004564F7"/>
    <w:rsid w:val="00460592"/>
    <w:rsid w:val="00460BF1"/>
    <w:rsid w:val="0046114A"/>
    <w:rsid w:val="00463DD8"/>
    <w:rsid w:val="004642F7"/>
    <w:rsid w:val="00465C64"/>
    <w:rsid w:val="004666F2"/>
    <w:rsid w:val="00466A28"/>
    <w:rsid w:val="00467699"/>
    <w:rsid w:val="00471CE4"/>
    <w:rsid w:val="00472103"/>
    <w:rsid w:val="0047298E"/>
    <w:rsid w:val="0047329C"/>
    <w:rsid w:val="00473C44"/>
    <w:rsid w:val="00474E11"/>
    <w:rsid w:val="004751C1"/>
    <w:rsid w:val="00475A15"/>
    <w:rsid w:val="00480BD8"/>
    <w:rsid w:val="0048347E"/>
    <w:rsid w:val="00483DE6"/>
    <w:rsid w:val="00484647"/>
    <w:rsid w:val="00484B7D"/>
    <w:rsid w:val="00484BB5"/>
    <w:rsid w:val="00485756"/>
    <w:rsid w:val="0048575B"/>
    <w:rsid w:val="00486139"/>
    <w:rsid w:val="004873A0"/>
    <w:rsid w:val="0049002D"/>
    <w:rsid w:val="00492242"/>
    <w:rsid w:val="00494722"/>
    <w:rsid w:val="00494915"/>
    <w:rsid w:val="00494B33"/>
    <w:rsid w:val="00495A30"/>
    <w:rsid w:val="00496F89"/>
    <w:rsid w:val="004A1A50"/>
    <w:rsid w:val="004A3675"/>
    <w:rsid w:val="004A54C7"/>
    <w:rsid w:val="004A5A86"/>
    <w:rsid w:val="004A73BD"/>
    <w:rsid w:val="004B3139"/>
    <w:rsid w:val="004B3C39"/>
    <w:rsid w:val="004B42F7"/>
    <w:rsid w:val="004B46EC"/>
    <w:rsid w:val="004B482F"/>
    <w:rsid w:val="004B496A"/>
    <w:rsid w:val="004B4E31"/>
    <w:rsid w:val="004B537A"/>
    <w:rsid w:val="004B5481"/>
    <w:rsid w:val="004B70DA"/>
    <w:rsid w:val="004C07D8"/>
    <w:rsid w:val="004C182B"/>
    <w:rsid w:val="004C2843"/>
    <w:rsid w:val="004C3046"/>
    <w:rsid w:val="004C308D"/>
    <w:rsid w:val="004C32EA"/>
    <w:rsid w:val="004C4C13"/>
    <w:rsid w:val="004C60AD"/>
    <w:rsid w:val="004C6487"/>
    <w:rsid w:val="004C6781"/>
    <w:rsid w:val="004D1684"/>
    <w:rsid w:val="004D1743"/>
    <w:rsid w:val="004D2BBD"/>
    <w:rsid w:val="004D2D00"/>
    <w:rsid w:val="004D5502"/>
    <w:rsid w:val="004D65EB"/>
    <w:rsid w:val="004D70BE"/>
    <w:rsid w:val="004E18E8"/>
    <w:rsid w:val="004E244B"/>
    <w:rsid w:val="004E2D69"/>
    <w:rsid w:val="004E3895"/>
    <w:rsid w:val="004E415B"/>
    <w:rsid w:val="004E45FF"/>
    <w:rsid w:val="004E5393"/>
    <w:rsid w:val="004E68B9"/>
    <w:rsid w:val="004E7099"/>
    <w:rsid w:val="004F1C70"/>
    <w:rsid w:val="004F50E4"/>
    <w:rsid w:val="004F52CF"/>
    <w:rsid w:val="004F581C"/>
    <w:rsid w:val="004F596D"/>
    <w:rsid w:val="004F601C"/>
    <w:rsid w:val="004F6A37"/>
    <w:rsid w:val="00503B50"/>
    <w:rsid w:val="00503C19"/>
    <w:rsid w:val="00505162"/>
    <w:rsid w:val="00507182"/>
    <w:rsid w:val="005079B8"/>
    <w:rsid w:val="00510034"/>
    <w:rsid w:val="0051168D"/>
    <w:rsid w:val="00513BCF"/>
    <w:rsid w:val="005148EE"/>
    <w:rsid w:val="00514F3C"/>
    <w:rsid w:val="00516938"/>
    <w:rsid w:val="0051784F"/>
    <w:rsid w:val="00523605"/>
    <w:rsid w:val="005243C5"/>
    <w:rsid w:val="005244D5"/>
    <w:rsid w:val="005266A7"/>
    <w:rsid w:val="00527963"/>
    <w:rsid w:val="00531111"/>
    <w:rsid w:val="00533728"/>
    <w:rsid w:val="005345FB"/>
    <w:rsid w:val="0053495E"/>
    <w:rsid w:val="005356F2"/>
    <w:rsid w:val="00535D5D"/>
    <w:rsid w:val="00536007"/>
    <w:rsid w:val="005360C6"/>
    <w:rsid w:val="00537A7A"/>
    <w:rsid w:val="005404B1"/>
    <w:rsid w:val="005425F6"/>
    <w:rsid w:val="0054307A"/>
    <w:rsid w:val="00543544"/>
    <w:rsid w:val="00545E5D"/>
    <w:rsid w:val="00546107"/>
    <w:rsid w:val="0054689E"/>
    <w:rsid w:val="00547E07"/>
    <w:rsid w:val="00550E2A"/>
    <w:rsid w:val="00551832"/>
    <w:rsid w:val="0055217C"/>
    <w:rsid w:val="00552EA5"/>
    <w:rsid w:val="005534AD"/>
    <w:rsid w:val="00553869"/>
    <w:rsid w:val="005543A7"/>
    <w:rsid w:val="00554FD6"/>
    <w:rsid w:val="00556388"/>
    <w:rsid w:val="005573C7"/>
    <w:rsid w:val="00557B98"/>
    <w:rsid w:val="0056036A"/>
    <w:rsid w:val="00561100"/>
    <w:rsid w:val="005612D6"/>
    <w:rsid w:val="00562785"/>
    <w:rsid w:val="0056350A"/>
    <w:rsid w:val="00563AD8"/>
    <w:rsid w:val="00565179"/>
    <w:rsid w:val="005655E0"/>
    <w:rsid w:val="00565CA0"/>
    <w:rsid w:val="005701A8"/>
    <w:rsid w:val="00570C33"/>
    <w:rsid w:val="005711DE"/>
    <w:rsid w:val="00571923"/>
    <w:rsid w:val="00571BC0"/>
    <w:rsid w:val="00571DFD"/>
    <w:rsid w:val="00572678"/>
    <w:rsid w:val="00573FDF"/>
    <w:rsid w:val="00574109"/>
    <w:rsid w:val="00574B18"/>
    <w:rsid w:val="00575EFD"/>
    <w:rsid w:val="00576A70"/>
    <w:rsid w:val="00576F6E"/>
    <w:rsid w:val="00577919"/>
    <w:rsid w:val="00577CC8"/>
    <w:rsid w:val="00577E50"/>
    <w:rsid w:val="005808DF"/>
    <w:rsid w:val="00582AA3"/>
    <w:rsid w:val="005852FE"/>
    <w:rsid w:val="00587414"/>
    <w:rsid w:val="005900F3"/>
    <w:rsid w:val="005909F0"/>
    <w:rsid w:val="00590B2B"/>
    <w:rsid w:val="00590CE8"/>
    <w:rsid w:val="00594A30"/>
    <w:rsid w:val="00594A6C"/>
    <w:rsid w:val="00594B55"/>
    <w:rsid w:val="00596518"/>
    <w:rsid w:val="005968D0"/>
    <w:rsid w:val="005969D9"/>
    <w:rsid w:val="005A0606"/>
    <w:rsid w:val="005A0CCB"/>
    <w:rsid w:val="005A26E9"/>
    <w:rsid w:val="005A2D67"/>
    <w:rsid w:val="005A5990"/>
    <w:rsid w:val="005A5BB2"/>
    <w:rsid w:val="005A5DDD"/>
    <w:rsid w:val="005A6A16"/>
    <w:rsid w:val="005A6A21"/>
    <w:rsid w:val="005A73BD"/>
    <w:rsid w:val="005A7814"/>
    <w:rsid w:val="005B0FD1"/>
    <w:rsid w:val="005B1F95"/>
    <w:rsid w:val="005B4DEE"/>
    <w:rsid w:val="005B4E86"/>
    <w:rsid w:val="005B55A0"/>
    <w:rsid w:val="005B6168"/>
    <w:rsid w:val="005B7B26"/>
    <w:rsid w:val="005C20A2"/>
    <w:rsid w:val="005C6F7E"/>
    <w:rsid w:val="005D1DC2"/>
    <w:rsid w:val="005D343C"/>
    <w:rsid w:val="005D4180"/>
    <w:rsid w:val="005D4905"/>
    <w:rsid w:val="005D4B15"/>
    <w:rsid w:val="005D54D2"/>
    <w:rsid w:val="005D5C82"/>
    <w:rsid w:val="005D5FE0"/>
    <w:rsid w:val="005E2CC6"/>
    <w:rsid w:val="005E2DE5"/>
    <w:rsid w:val="005E3DFF"/>
    <w:rsid w:val="005E59EB"/>
    <w:rsid w:val="005E61A8"/>
    <w:rsid w:val="005E635E"/>
    <w:rsid w:val="005E640D"/>
    <w:rsid w:val="005E6BF0"/>
    <w:rsid w:val="005E6EE2"/>
    <w:rsid w:val="005E7801"/>
    <w:rsid w:val="005E7D50"/>
    <w:rsid w:val="005F2DC8"/>
    <w:rsid w:val="005F442A"/>
    <w:rsid w:val="005F4673"/>
    <w:rsid w:val="005F6FC5"/>
    <w:rsid w:val="005F791B"/>
    <w:rsid w:val="005F7B1B"/>
    <w:rsid w:val="006004FD"/>
    <w:rsid w:val="00601821"/>
    <w:rsid w:val="00602D7D"/>
    <w:rsid w:val="00604E19"/>
    <w:rsid w:val="00606530"/>
    <w:rsid w:val="00607623"/>
    <w:rsid w:val="0061192E"/>
    <w:rsid w:val="00613C81"/>
    <w:rsid w:val="00617687"/>
    <w:rsid w:val="0062157A"/>
    <w:rsid w:val="006216CA"/>
    <w:rsid w:val="00621B24"/>
    <w:rsid w:val="00622CC6"/>
    <w:rsid w:val="0062372F"/>
    <w:rsid w:val="0062382F"/>
    <w:rsid w:val="00623AF7"/>
    <w:rsid w:val="0062404A"/>
    <w:rsid w:val="0062516D"/>
    <w:rsid w:val="0062790F"/>
    <w:rsid w:val="006279F1"/>
    <w:rsid w:val="0063018B"/>
    <w:rsid w:val="0063133E"/>
    <w:rsid w:val="00632ABF"/>
    <w:rsid w:val="00634D0C"/>
    <w:rsid w:val="00635E42"/>
    <w:rsid w:val="00636690"/>
    <w:rsid w:val="006376EA"/>
    <w:rsid w:val="00637F61"/>
    <w:rsid w:val="00641200"/>
    <w:rsid w:val="00641A76"/>
    <w:rsid w:val="0064285C"/>
    <w:rsid w:val="006434E5"/>
    <w:rsid w:val="006446FA"/>
    <w:rsid w:val="00644712"/>
    <w:rsid w:val="006455F7"/>
    <w:rsid w:val="00645882"/>
    <w:rsid w:val="00646278"/>
    <w:rsid w:val="0064650D"/>
    <w:rsid w:val="00646B9C"/>
    <w:rsid w:val="00646FAE"/>
    <w:rsid w:val="00647729"/>
    <w:rsid w:val="00651D49"/>
    <w:rsid w:val="006523FC"/>
    <w:rsid w:val="00653E67"/>
    <w:rsid w:val="006543C6"/>
    <w:rsid w:val="00654423"/>
    <w:rsid w:val="006575FC"/>
    <w:rsid w:val="0065797C"/>
    <w:rsid w:val="006614A5"/>
    <w:rsid w:val="006616CD"/>
    <w:rsid w:val="00661FAC"/>
    <w:rsid w:val="00662061"/>
    <w:rsid w:val="00663B00"/>
    <w:rsid w:val="00666382"/>
    <w:rsid w:val="00666C7D"/>
    <w:rsid w:val="00666CE7"/>
    <w:rsid w:val="00670CEA"/>
    <w:rsid w:val="006712EE"/>
    <w:rsid w:val="006714DD"/>
    <w:rsid w:val="0067393C"/>
    <w:rsid w:val="006740CF"/>
    <w:rsid w:val="006765D7"/>
    <w:rsid w:val="00680AFD"/>
    <w:rsid w:val="00681521"/>
    <w:rsid w:val="00681972"/>
    <w:rsid w:val="00681FC4"/>
    <w:rsid w:val="00682019"/>
    <w:rsid w:val="00685390"/>
    <w:rsid w:val="00685A02"/>
    <w:rsid w:val="00686714"/>
    <w:rsid w:val="006872DB"/>
    <w:rsid w:val="006879D2"/>
    <w:rsid w:val="006900D1"/>
    <w:rsid w:val="006910BD"/>
    <w:rsid w:val="00691DEE"/>
    <w:rsid w:val="0069337A"/>
    <w:rsid w:val="0069401D"/>
    <w:rsid w:val="006944B1"/>
    <w:rsid w:val="0069549C"/>
    <w:rsid w:val="00696D42"/>
    <w:rsid w:val="006972DD"/>
    <w:rsid w:val="006A3847"/>
    <w:rsid w:val="006A4215"/>
    <w:rsid w:val="006A65C1"/>
    <w:rsid w:val="006A6D3D"/>
    <w:rsid w:val="006B0C18"/>
    <w:rsid w:val="006B13A3"/>
    <w:rsid w:val="006B1788"/>
    <w:rsid w:val="006B2B3C"/>
    <w:rsid w:val="006B45EA"/>
    <w:rsid w:val="006B6862"/>
    <w:rsid w:val="006B700A"/>
    <w:rsid w:val="006C1DBF"/>
    <w:rsid w:val="006C2344"/>
    <w:rsid w:val="006C2D76"/>
    <w:rsid w:val="006C33CA"/>
    <w:rsid w:val="006C38DF"/>
    <w:rsid w:val="006C4017"/>
    <w:rsid w:val="006C5598"/>
    <w:rsid w:val="006C57B7"/>
    <w:rsid w:val="006D1219"/>
    <w:rsid w:val="006D2765"/>
    <w:rsid w:val="006D3A55"/>
    <w:rsid w:val="006D42DE"/>
    <w:rsid w:val="006D5811"/>
    <w:rsid w:val="006D60E0"/>
    <w:rsid w:val="006D628E"/>
    <w:rsid w:val="006D6ED9"/>
    <w:rsid w:val="006D75DC"/>
    <w:rsid w:val="006E0588"/>
    <w:rsid w:val="006E0F1A"/>
    <w:rsid w:val="006E1658"/>
    <w:rsid w:val="006E16BC"/>
    <w:rsid w:val="006E1976"/>
    <w:rsid w:val="006E1BBF"/>
    <w:rsid w:val="006E3927"/>
    <w:rsid w:val="006E3C46"/>
    <w:rsid w:val="006F0386"/>
    <w:rsid w:val="006F0A4F"/>
    <w:rsid w:val="006F16A2"/>
    <w:rsid w:val="006F1B4C"/>
    <w:rsid w:val="006F21CF"/>
    <w:rsid w:val="006F25E4"/>
    <w:rsid w:val="006F2D8C"/>
    <w:rsid w:val="006F2E3B"/>
    <w:rsid w:val="006F3731"/>
    <w:rsid w:val="006F3EEA"/>
    <w:rsid w:val="006F4651"/>
    <w:rsid w:val="006F4904"/>
    <w:rsid w:val="006F61E2"/>
    <w:rsid w:val="006F7DA2"/>
    <w:rsid w:val="006F7E65"/>
    <w:rsid w:val="007007B7"/>
    <w:rsid w:val="00701669"/>
    <w:rsid w:val="00702529"/>
    <w:rsid w:val="00702F83"/>
    <w:rsid w:val="00702F9A"/>
    <w:rsid w:val="00704751"/>
    <w:rsid w:val="00705B1C"/>
    <w:rsid w:val="00705C01"/>
    <w:rsid w:val="00706294"/>
    <w:rsid w:val="007069C5"/>
    <w:rsid w:val="00706C82"/>
    <w:rsid w:val="007103AC"/>
    <w:rsid w:val="00710D45"/>
    <w:rsid w:val="00710E91"/>
    <w:rsid w:val="0071164E"/>
    <w:rsid w:val="0071369E"/>
    <w:rsid w:val="00715C24"/>
    <w:rsid w:val="00716070"/>
    <w:rsid w:val="0071636A"/>
    <w:rsid w:val="00716D0A"/>
    <w:rsid w:val="00717E30"/>
    <w:rsid w:val="007219DB"/>
    <w:rsid w:val="007247F2"/>
    <w:rsid w:val="00724DE3"/>
    <w:rsid w:val="0072526B"/>
    <w:rsid w:val="00725423"/>
    <w:rsid w:val="00727456"/>
    <w:rsid w:val="0072755C"/>
    <w:rsid w:val="00730D91"/>
    <w:rsid w:val="007321BF"/>
    <w:rsid w:val="007324C0"/>
    <w:rsid w:val="00735721"/>
    <w:rsid w:val="00735AB3"/>
    <w:rsid w:val="0073653D"/>
    <w:rsid w:val="00736F83"/>
    <w:rsid w:val="0074033B"/>
    <w:rsid w:val="007438D7"/>
    <w:rsid w:val="00744070"/>
    <w:rsid w:val="00744657"/>
    <w:rsid w:val="00744F43"/>
    <w:rsid w:val="00745188"/>
    <w:rsid w:val="007471A9"/>
    <w:rsid w:val="00747211"/>
    <w:rsid w:val="00751B36"/>
    <w:rsid w:val="00751E75"/>
    <w:rsid w:val="00751FF7"/>
    <w:rsid w:val="0075479E"/>
    <w:rsid w:val="007551C8"/>
    <w:rsid w:val="007555D2"/>
    <w:rsid w:val="00756C09"/>
    <w:rsid w:val="00756D4D"/>
    <w:rsid w:val="007575FE"/>
    <w:rsid w:val="00761498"/>
    <w:rsid w:val="0076243B"/>
    <w:rsid w:val="00765107"/>
    <w:rsid w:val="00765A9E"/>
    <w:rsid w:val="00766054"/>
    <w:rsid w:val="0076635C"/>
    <w:rsid w:val="0076693E"/>
    <w:rsid w:val="007700FB"/>
    <w:rsid w:val="007706A2"/>
    <w:rsid w:val="007722EC"/>
    <w:rsid w:val="007722F5"/>
    <w:rsid w:val="00772F8E"/>
    <w:rsid w:val="007767CF"/>
    <w:rsid w:val="0077712C"/>
    <w:rsid w:val="00777A96"/>
    <w:rsid w:val="00780A10"/>
    <w:rsid w:val="007816D4"/>
    <w:rsid w:val="00781FF6"/>
    <w:rsid w:val="0078345E"/>
    <w:rsid w:val="00783ADA"/>
    <w:rsid w:val="00784113"/>
    <w:rsid w:val="007841F8"/>
    <w:rsid w:val="0079006E"/>
    <w:rsid w:val="0079045C"/>
    <w:rsid w:val="0079066C"/>
    <w:rsid w:val="00790D8A"/>
    <w:rsid w:val="00791DF5"/>
    <w:rsid w:val="0079437C"/>
    <w:rsid w:val="0079560C"/>
    <w:rsid w:val="0079583A"/>
    <w:rsid w:val="00795AFB"/>
    <w:rsid w:val="007967C2"/>
    <w:rsid w:val="007970D8"/>
    <w:rsid w:val="00797384"/>
    <w:rsid w:val="007A1072"/>
    <w:rsid w:val="007A2AFC"/>
    <w:rsid w:val="007A3E14"/>
    <w:rsid w:val="007A47AC"/>
    <w:rsid w:val="007A4A9E"/>
    <w:rsid w:val="007A4C57"/>
    <w:rsid w:val="007A4CD3"/>
    <w:rsid w:val="007A5E74"/>
    <w:rsid w:val="007B0A62"/>
    <w:rsid w:val="007B22BD"/>
    <w:rsid w:val="007B31FA"/>
    <w:rsid w:val="007B3AF5"/>
    <w:rsid w:val="007B49A4"/>
    <w:rsid w:val="007B728C"/>
    <w:rsid w:val="007B7FD6"/>
    <w:rsid w:val="007C1A82"/>
    <w:rsid w:val="007C32BD"/>
    <w:rsid w:val="007C37C8"/>
    <w:rsid w:val="007C4A8C"/>
    <w:rsid w:val="007C7336"/>
    <w:rsid w:val="007D2A4A"/>
    <w:rsid w:val="007D428C"/>
    <w:rsid w:val="007D42FE"/>
    <w:rsid w:val="007D56D6"/>
    <w:rsid w:val="007D59BC"/>
    <w:rsid w:val="007D792F"/>
    <w:rsid w:val="007D7F5B"/>
    <w:rsid w:val="007E0A17"/>
    <w:rsid w:val="007E1A60"/>
    <w:rsid w:val="007E29BB"/>
    <w:rsid w:val="007E33E7"/>
    <w:rsid w:val="007E5625"/>
    <w:rsid w:val="007E668F"/>
    <w:rsid w:val="007E680C"/>
    <w:rsid w:val="007E6C89"/>
    <w:rsid w:val="007F1697"/>
    <w:rsid w:val="007F2547"/>
    <w:rsid w:val="007F2906"/>
    <w:rsid w:val="007F2B3A"/>
    <w:rsid w:val="007F2FC5"/>
    <w:rsid w:val="007F3571"/>
    <w:rsid w:val="007F4F91"/>
    <w:rsid w:val="007F5865"/>
    <w:rsid w:val="007F5CA9"/>
    <w:rsid w:val="007F6DB2"/>
    <w:rsid w:val="00801F6E"/>
    <w:rsid w:val="00802727"/>
    <w:rsid w:val="00805992"/>
    <w:rsid w:val="00805EA3"/>
    <w:rsid w:val="00807190"/>
    <w:rsid w:val="008125B0"/>
    <w:rsid w:val="00812A38"/>
    <w:rsid w:val="0081305B"/>
    <w:rsid w:val="008137F1"/>
    <w:rsid w:val="00813906"/>
    <w:rsid w:val="008142C8"/>
    <w:rsid w:val="00814494"/>
    <w:rsid w:val="00814850"/>
    <w:rsid w:val="00815C45"/>
    <w:rsid w:val="008202D7"/>
    <w:rsid w:val="00820580"/>
    <w:rsid w:val="00820987"/>
    <w:rsid w:val="008210A1"/>
    <w:rsid w:val="00821829"/>
    <w:rsid w:val="00821C7C"/>
    <w:rsid w:val="00821E6B"/>
    <w:rsid w:val="00821EBF"/>
    <w:rsid w:val="00823B69"/>
    <w:rsid w:val="00823F40"/>
    <w:rsid w:val="00824DE3"/>
    <w:rsid w:val="00825A10"/>
    <w:rsid w:val="00825B15"/>
    <w:rsid w:val="00825F84"/>
    <w:rsid w:val="008264A2"/>
    <w:rsid w:val="00826BB2"/>
    <w:rsid w:val="00826CC8"/>
    <w:rsid w:val="008279D8"/>
    <w:rsid w:val="00830AF0"/>
    <w:rsid w:val="0083157E"/>
    <w:rsid w:val="008330B3"/>
    <w:rsid w:val="00833277"/>
    <w:rsid w:val="00835542"/>
    <w:rsid w:val="008355FC"/>
    <w:rsid w:val="00835EF0"/>
    <w:rsid w:val="00841AC2"/>
    <w:rsid w:val="00842032"/>
    <w:rsid w:val="00842B64"/>
    <w:rsid w:val="008437AD"/>
    <w:rsid w:val="00844319"/>
    <w:rsid w:val="008447DF"/>
    <w:rsid w:val="00845122"/>
    <w:rsid w:val="008452AE"/>
    <w:rsid w:val="008506B2"/>
    <w:rsid w:val="00850F84"/>
    <w:rsid w:val="00852FA5"/>
    <w:rsid w:val="008558C0"/>
    <w:rsid w:val="00855CEF"/>
    <w:rsid w:val="00860D58"/>
    <w:rsid w:val="00861244"/>
    <w:rsid w:val="0086151D"/>
    <w:rsid w:val="008616E5"/>
    <w:rsid w:val="00862951"/>
    <w:rsid w:val="00863727"/>
    <w:rsid w:val="008640F0"/>
    <w:rsid w:val="008641BE"/>
    <w:rsid w:val="00867146"/>
    <w:rsid w:val="008671C0"/>
    <w:rsid w:val="00870775"/>
    <w:rsid w:val="00871048"/>
    <w:rsid w:val="00872555"/>
    <w:rsid w:val="00873F45"/>
    <w:rsid w:val="00874628"/>
    <w:rsid w:val="0087679D"/>
    <w:rsid w:val="00877566"/>
    <w:rsid w:val="00881F4E"/>
    <w:rsid w:val="00883290"/>
    <w:rsid w:val="00885F04"/>
    <w:rsid w:val="00890188"/>
    <w:rsid w:val="00892600"/>
    <w:rsid w:val="0089419B"/>
    <w:rsid w:val="0089510C"/>
    <w:rsid w:val="0089512E"/>
    <w:rsid w:val="00896601"/>
    <w:rsid w:val="00897027"/>
    <w:rsid w:val="0089752E"/>
    <w:rsid w:val="00897B74"/>
    <w:rsid w:val="008A1267"/>
    <w:rsid w:val="008A1446"/>
    <w:rsid w:val="008A2A79"/>
    <w:rsid w:val="008A35EE"/>
    <w:rsid w:val="008B18FC"/>
    <w:rsid w:val="008B1B33"/>
    <w:rsid w:val="008B1B8D"/>
    <w:rsid w:val="008B27A2"/>
    <w:rsid w:val="008B3263"/>
    <w:rsid w:val="008B35BD"/>
    <w:rsid w:val="008B53E4"/>
    <w:rsid w:val="008B54B2"/>
    <w:rsid w:val="008B58E0"/>
    <w:rsid w:val="008B60C1"/>
    <w:rsid w:val="008B63B2"/>
    <w:rsid w:val="008B6DCC"/>
    <w:rsid w:val="008B6E2B"/>
    <w:rsid w:val="008C05C0"/>
    <w:rsid w:val="008C076C"/>
    <w:rsid w:val="008C0DDD"/>
    <w:rsid w:val="008C130D"/>
    <w:rsid w:val="008C144A"/>
    <w:rsid w:val="008C14D3"/>
    <w:rsid w:val="008C1817"/>
    <w:rsid w:val="008C4E9C"/>
    <w:rsid w:val="008C51A2"/>
    <w:rsid w:val="008C6ADA"/>
    <w:rsid w:val="008C6F95"/>
    <w:rsid w:val="008C7795"/>
    <w:rsid w:val="008D0332"/>
    <w:rsid w:val="008D6347"/>
    <w:rsid w:val="008D6662"/>
    <w:rsid w:val="008E070A"/>
    <w:rsid w:val="008E1005"/>
    <w:rsid w:val="008E1026"/>
    <w:rsid w:val="008E1166"/>
    <w:rsid w:val="008E3D01"/>
    <w:rsid w:val="008E5B4C"/>
    <w:rsid w:val="008E665A"/>
    <w:rsid w:val="008F15AC"/>
    <w:rsid w:val="008F1C7A"/>
    <w:rsid w:val="008F374B"/>
    <w:rsid w:val="008F3FA7"/>
    <w:rsid w:val="008F4AD4"/>
    <w:rsid w:val="008F62C5"/>
    <w:rsid w:val="008F67D2"/>
    <w:rsid w:val="00900C74"/>
    <w:rsid w:val="0090315C"/>
    <w:rsid w:val="00904A96"/>
    <w:rsid w:val="00904F5B"/>
    <w:rsid w:val="009056F5"/>
    <w:rsid w:val="009064AF"/>
    <w:rsid w:val="0090756E"/>
    <w:rsid w:val="009076DA"/>
    <w:rsid w:val="00911339"/>
    <w:rsid w:val="00911F8E"/>
    <w:rsid w:val="00913D25"/>
    <w:rsid w:val="00913D79"/>
    <w:rsid w:val="00914D03"/>
    <w:rsid w:val="009156D1"/>
    <w:rsid w:val="009156D2"/>
    <w:rsid w:val="00915F20"/>
    <w:rsid w:val="00916507"/>
    <w:rsid w:val="00917AB6"/>
    <w:rsid w:val="0092004C"/>
    <w:rsid w:val="00920294"/>
    <w:rsid w:val="00920C06"/>
    <w:rsid w:val="00920C89"/>
    <w:rsid w:val="00920FD7"/>
    <w:rsid w:val="0092128A"/>
    <w:rsid w:val="00921727"/>
    <w:rsid w:val="00921A78"/>
    <w:rsid w:val="009223CB"/>
    <w:rsid w:val="00922A2E"/>
    <w:rsid w:val="00923336"/>
    <w:rsid w:val="009239B8"/>
    <w:rsid w:val="00924330"/>
    <w:rsid w:val="00924584"/>
    <w:rsid w:val="009245B6"/>
    <w:rsid w:val="00925B40"/>
    <w:rsid w:val="00926D83"/>
    <w:rsid w:val="00926E0E"/>
    <w:rsid w:val="00927A0A"/>
    <w:rsid w:val="009302E5"/>
    <w:rsid w:val="00930F82"/>
    <w:rsid w:val="00931B2F"/>
    <w:rsid w:val="0093287D"/>
    <w:rsid w:val="00933E82"/>
    <w:rsid w:val="00936F8F"/>
    <w:rsid w:val="0093777D"/>
    <w:rsid w:val="00941B1C"/>
    <w:rsid w:val="0094259C"/>
    <w:rsid w:val="009429C6"/>
    <w:rsid w:val="00942EFA"/>
    <w:rsid w:val="00942FE1"/>
    <w:rsid w:val="009434EE"/>
    <w:rsid w:val="00943716"/>
    <w:rsid w:val="009449FD"/>
    <w:rsid w:val="009451DA"/>
    <w:rsid w:val="0094733C"/>
    <w:rsid w:val="00947649"/>
    <w:rsid w:val="00947C8D"/>
    <w:rsid w:val="00950313"/>
    <w:rsid w:val="00950B69"/>
    <w:rsid w:val="00952436"/>
    <w:rsid w:val="009529C9"/>
    <w:rsid w:val="00953C2E"/>
    <w:rsid w:val="00957426"/>
    <w:rsid w:val="00960832"/>
    <w:rsid w:val="00960D7D"/>
    <w:rsid w:val="0096378C"/>
    <w:rsid w:val="00963A80"/>
    <w:rsid w:val="0096451C"/>
    <w:rsid w:val="009649F6"/>
    <w:rsid w:val="00966848"/>
    <w:rsid w:val="0097195E"/>
    <w:rsid w:val="00971B6C"/>
    <w:rsid w:val="0097210D"/>
    <w:rsid w:val="009728F4"/>
    <w:rsid w:val="00972AB3"/>
    <w:rsid w:val="00974557"/>
    <w:rsid w:val="00974E00"/>
    <w:rsid w:val="00975085"/>
    <w:rsid w:val="00975248"/>
    <w:rsid w:val="00981ABE"/>
    <w:rsid w:val="0098376D"/>
    <w:rsid w:val="009837E4"/>
    <w:rsid w:val="00984580"/>
    <w:rsid w:val="00984921"/>
    <w:rsid w:val="00984FDE"/>
    <w:rsid w:val="009860C9"/>
    <w:rsid w:val="009864B3"/>
    <w:rsid w:val="009871B9"/>
    <w:rsid w:val="00990157"/>
    <w:rsid w:val="00990CF4"/>
    <w:rsid w:val="009928AC"/>
    <w:rsid w:val="009930A6"/>
    <w:rsid w:val="009930F5"/>
    <w:rsid w:val="0099527B"/>
    <w:rsid w:val="00996681"/>
    <w:rsid w:val="009974DF"/>
    <w:rsid w:val="009A1763"/>
    <w:rsid w:val="009A1857"/>
    <w:rsid w:val="009A2022"/>
    <w:rsid w:val="009A2AD3"/>
    <w:rsid w:val="009A3B2B"/>
    <w:rsid w:val="009A57E3"/>
    <w:rsid w:val="009A5ED3"/>
    <w:rsid w:val="009A6A3E"/>
    <w:rsid w:val="009A7D08"/>
    <w:rsid w:val="009A7F10"/>
    <w:rsid w:val="009B0F92"/>
    <w:rsid w:val="009B1E0A"/>
    <w:rsid w:val="009B3374"/>
    <w:rsid w:val="009B36BD"/>
    <w:rsid w:val="009B3970"/>
    <w:rsid w:val="009B4C39"/>
    <w:rsid w:val="009B6214"/>
    <w:rsid w:val="009B68D3"/>
    <w:rsid w:val="009B68F2"/>
    <w:rsid w:val="009B7908"/>
    <w:rsid w:val="009C0E04"/>
    <w:rsid w:val="009C1F22"/>
    <w:rsid w:val="009C258E"/>
    <w:rsid w:val="009C2C65"/>
    <w:rsid w:val="009C3CCF"/>
    <w:rsid w:val="009C41B4"/>
    <w:rsid w:val="009C4B06"/>
    <w:rsid w:val="009C509A"/>
    <w:rsid w:val="009C6370"/>
    <w:rsid w:val="009C6443"/>
    <w:rsid w:val="009C68BF"/>
    <w:rsid w:val="009D0620"/>
    <w:rsid w:val="009D0A27"/>
    <w:rsid w:val="009D21E9"/>
    <w:rsid w:val="009D2515"/>
    <w:rsid w:val="009D5B80"/>
    <w:rsid w:val="009D6369"/>
    <w:rsid w:val="009D75B7"/>
    <w:rsid w:val="009E1111"/>
    <w:rsid w:val="009E1E37"/>
    <w:rsid w:val="009E4054"/>
    <w:rsid w:val="009E55E4"/>
    <w:rsid w:val="009E5934"/>
    <w:rsid w:val="009E6A1F"/>
    <w:rsid w:val="009E7643"/>
    <w:rsid w:val="009E7FFE"/>
    <w:rsid w:val="009F0C61"/>
    <w:rsid w:val="009F1641"/>
    <w:rsid w:val="009F3690"/>
    <w:rsid w:val="009F3D59"/>
    <w:rsid w:val="009F731F"/>
    <w:rsid w:val="00A00D5A"/>
    <w:rsid w:val="00A0120C"/>
    <w:rsid w:val="00A0211D"/>
    <w:rsid w:val="00A02F1C"/>
    <w:rsid w:val="00A042D9"/>
    <w:rsid w:val="00A04F09"/>
    <w:rsid w:val="00A05345"/>
    <w:rsid w:val="00A05E92"/>
    <w:rsid w:val="00A067E2"/>
    <w:rsid w:val="00A07B52"/>
    <w:rsid w:val="00A10D14"/>
    <w:rsid w:val="00A11A52"/>
    <w:rsid w:val="00A11C01"/>
    <w:rsid w:val="00A13E14"/>
    <w:rsid w:val="00A141D9"/>
    <w:rsid w:val="00A15AC7"/>
    <w:rsid w:val="00A15C65"/>
    <w:rsid w:val="00A17BA0"/>
    <w:rsid w:val="00A17F64"/>
    <w:rsid w:val="00A2011D"/>
    <w:rsid w:val="00A23219"/>
    <w:rsid w:val="00A2332A"/>
    <w:rsid w:val="00A24954"/>
    <w:rsid w:val="00A26D93"/>
    <w:rsid w:val="00A27376"/>
    <w:rsid w:val="00A30F48"/>
    <w:rsid w:val="00A31B41"/>
    <w:rsid w:val="00A3208C"/>
    <w:rsid w:val="00A34A0B"/>
    <w:rsid w:val="00A353F8"/>
    <w:rsid w:val="00A355B0"/>
    <w:rsid w:val="00A35E1B"/>
    <w:rsid w:val="00A36366"/>
    <w:rsid w:val="00A372F9"/>
    <w:rsid w:val="00A37321"/>
    <w:rsid w:val="00A373F3"/>
    <w:rsid w:val="00A377DB"/>
    <w:rsid w:val="00A40571"/>
    <w:rsid w:val="00A408AC"/>
    <w:rsid w:val="00A424EC"/>
    <w:rsid w:val="00A42C07"/>
    <w:rsid w:val="00A42F18"/>
    <w:rsid w:val="00A43E2F"/>
    <w:rsid w:val="00A453A0"/>
    <w:rsid w:val="00A47CB1"/>
    <w:rsid w:val="00A50CC2"/>
    <w:rsid w:val="00A513C6"/>
    <w:rsid w:val="00A5144F"/>
    <w:rsid w:val="00A5188D"/>
    <w:rsid w:val="00A52006"/>
    <w:rsid w:val="00A525BE"/>
    <w:rsid w:val="00A533AE"/>
    <w:rsid w:val="00A534C5"/>
    <w:rsid w:val="00A53D49"/>
    <w:rsid w:val="00A5482A"/>
    <w:rsid w:val="00A554D7"/>
    <w:rsid w:val="00A56237"/>
    <w:rsid w:val="00A562FD"/>
    <w:rsid w:val="00A576BC"/>
    <w:rsid w:val="00A57F86"/>
    <w:rsid w:val="00A60B9D"/>
    <w:rsid w:val="00A61AF3"/>
    <w:rsid w:val="00A61B2F"/>
    <w:rsid w:val="00A649DB"/>
    <w:rsid w:val="00A64B19"/>
    <w:rsid w:val="00A64BBB"/>
    <w:rsid w:val="00A64C6D"/>
    <w:rsid w:val="00A64FAC"/>
    <w:rsid w:val="00A65B15"/>
    <w:rsid w:val="00A6632A"/>
    <w:rsid w:val="00A66ED1"/>
    <w:rsid w:val="00A673D7"/>
    <w:rsid w:val="00A71463"/>
    <w:rsid w:val="00A7473B"/>
    <w:rsid w:val="00A75756"/>
    <w:rsid w:val="00A75BCA"/>
    <w:rsid w:val="00A75F71"/>
    <w:rsid w:val="00A77087"/>
    <w:rsid w:val="00A803CC"/>
    <w:rsid w:val="00A805FD"/>
    <w:rsid w:val="00A813DA"/>
    <w:rsid w:val="00A82A78"/>
    <w:rsid w:val="00A903B9"/>
    <w:rsid w:val="00A918A7"/>
    <w:rsid w:val="00A92471"/>
    <w:rsid w:val="00A94F97"/>
    <w:rsid w:val="00A9678D"/>
    <w:rsid w:val="00A96A8D"/>
    <w:rsid w:val="00A97647"/>
    <w:rsid w:val="00A97918"/>
    <w:rsid w:val="00AA0F19"/>
    <w:rsid w:val="00AA1CDB"/>
    <w:rsid w:val="00AA279E"/>
    <w:rsid w:val="00AA284E"/>
    <w:rsid w:val="00AA3959"/>
    <w:rsid w:val="00AA3A75"/>
    <w:rsid w:val="00AA3DA6"/>
    <w:rsid w:val="00AA41FC"/>
    <w:rsid w:val="00AA66C8"/>
    <w:rsid w:val="00AA70C4"/>
    <w:rsid w:val="00AA75E0"/>
    <w:rsid w:val="00AB0185"/>
    <w:rsid w:val="00AB1D79"/>
    <w:rsid w:val="00AB1F0F"/>
    <w:rsid w:val="00AB2935"/>
    <w:rsid w:val="00AB3123"/>
    <w:rsid w:val="00AB5091"/>
    <w:rsid w:val="00AB683F"/>
    <w:rsid w:val="00AB73F7"/>
    <w:rsid w:val="00AB7569"/>
    <w:rsid w:val="00AC18CB"/>
    <w:rsid w:val="00AC25FA"/>
    <w:rsid w:val="00AC4647"/>
    <w:rsid w:val="00AC4AAF"/>
    <w:rsid w:val="00AC5828"/>
    <w:rsid w:val="00AC6542"/>
    <w:rsid w:val="00AD024C"/>
    <w:rsid w:val="00AD0410"/>
    <w:rsid w:val="00AD0AAE"/>
    <w:rsid w:val="00AD1A24"/>
    <w:rsid w:val="00AD2FE9"/>
    <w:rsid w:val="00AD33D1"/>
    <w:rsid w:val="00AD3C9E"/>
    <w:rsid w:val="00AD4129"/>
    <w:rsid w:val="00AD4A14"/>
    <w:rsid w:val="00AD5EE4"/>
    <w:rsid w:val="00AD681D"/>
    <w:rsid w:val="00AD694C"/>
    <w:rsid w:val="00AD7231"/>
    <w:rsid w:val="00AE05E9"/>
    <w:rsid w:val="00AE08B7"/>
    <w:rsid w:val="00AE243F"/>
    <w:rsid w:val="00AE2722"/>
    <w:rsid w:val="00AE2B98"/>
    <w:rsid w:val="00AE4F84"/>
    <w:rsid w:val="00AE6BB6"/>
    <w:rsid w:val="00AF0728"/>
    <w:rsid w:val="00AF08A6"/>
    <w:rsid w:val="00AF0AF1"/>
    <w:rsid w:val="00AF176F"/>
    <w:rsid w:val="00AF1BA1"/>
    <w:rsid w:val="00AF1E94"/>
    <w:rsid w:val="00AF29E1"/>
    <w:rsid w:val="00AF30E1"/>
    <w:rsid w:val="00AF36B5"/>
    <w:rsid w:val="00AF392B"/>
    <w:rsid w:val="00AF3BC0"/>
    <w:rsid w:val="00AF4973"/>
    <w:rsid w:val="00AF4A7D"/>
    <w:rsid w:val="00AF4C60"/>
    <w:rsid w:val="00AF4C64"/>
    <w:rsid w:val="00AF5644"/>
    <w:rsid w:val="00AF64E8"/>
    <w:rsid w:val="00AF70C3"/>
    <w:rsid w:val="00B01378"/>
    <w:rsid w:val="00B01684"/>
    <w:rsid w:val="00B01B6F"/>
    <w:rsid w:val="00B01EC2"/>
    <w:rsid w:val="00B02965"/>
    <w:rsid w:val="00B02CAE"/>
    <w:rsid w:val="00B02D43"/>
    <w:rsid w:val="00B02ECC"/>
    <w:rsid w:val="00B02FB5"/>
    <w:rsid w:val="00B039A5"/>
    <w:rsid w:val="00B05097"/>
    <w:rsid w:val="00B0624F"/>
    <w:rsid w:val="00B06E82"/>
    <w:rsid w:val="00B07BC9"/>
    <w:rsid w:val="00B1066E"/>
    <w:rsid w:val="00B1118D"/>
    <w:rsid w:val="00B142F0"/>
    <w:rsid w:val="00B15679"/>
    <w:rsid w:val="00B200D0"/>
    <w:rsid w:val="00B207B3"/>
    <w:rsid w:val="00B20874"/>
    <w:rsid w:val="00B22BC5"/>
    <w:rsid w:val="00B24ABA"/>
    <w:rsid w:val="00B255A7"/>
    <w:rsid w:val="00B26307"/>
    <w:rsid w:val="00B26754"/>
    <w:rsid w:val="00B27998"/>
    <w:rsid w:val="00B302DB"/>
    <w:rsid w:val="00B30F43"/>
    <w:rsid w:val="00B31466"/>
    <w:rsid w:val="00B32C46"/>
    <w:rsid w:val="00B33A99"/>
    <w:rsid w:val="00B34EE7"/>
    <w:rsid w:val="00B35539"/>
    <w:rsid w:val="00B36CCE"/>
    <w:rsid w:val="00B41213"/>
    <w:rsid w:val="00B41CD6"/>
    <w:rsid w:val="00B43C0C"/>
    <w:rsid w:val="00B44C82"/>
    <w:rsid w:val="00B45C36"/>
    <w:rsid w:val="00B468D2"/>
    <w:rsid w:val="00B5011C"/>
    <w:rsid w:val="00B50207"/>
    <w:rsid w:val="00B52C46"/>
    <w:rsid w:val="00B52C75"/>
    <w:rsid w:val="00B535F9"/>
    <w:rsid w:val="00B53BE6"/>
    <w:rsid w:val="00B55830"/>
    <w:rsid w:val="00B5583D"/>
    <w:rsid w:val="00B57E89"/>
    <w:rsid w:val="00B61BA3"/>
    <w:rsid w:val="00B6277E"/>
    <w:rsid w:val="00B62BC6"/>
    <w:rsid w:val="00B63123"/>
    <w:rsid w:val="00B63833"/>
    <w:rsid w:val="00B653A9"/>
    <w:rsid w:val="00B67FBC"/>
    <w:rsid w:val="00B71A36"/>
    <w:rsid w:val="00B72CF1"/>
    <w:rsid w:val="00B74271"/>
    <w:rsid w:val="00B74ED2"/>
    <w:rsid w:val="00B76778"/>
    <w:rsid w:val="00B76CFA"/>
    <w:rsid w:val="00B774F3"/>
    <w:rsid w:val="00B81519"/>
    <w:rsid w:val="00B8263E"/>
    <w:rsid w:val="00B837FF"/>
    <w:rsid w:val="00B83995"/>
    <w:rsid w:val="00B83EE3"/>
    <w:rsid w:val="00B8480F"/>
    <w:rsid w:val="00B853CF"/>
    <w:rsid w:val="00B8717D"/>
    <w:rsid w:val="00B873E7"/>
    <w:rsid w:val="00B87F6C"/>
    <w:rsid w:val="00B90F84"/>
    <w:rsid w:val="00B9300B"/>
    <w:rsid w:val="00B93350"/>
    <w:rsid w:val="00B939EF"/>
    <w:rsid w:val="00B942A8"/>
    <w:rsid w:val="00B95996"/>
    <w:rsid w:val="00B95D8D"/>
    <w:rsid w:val="00B9714D"/>
    <w:rsid w:val="00BA1B93"/>
    <w:rsid w:val="00BA2357"/>
    <w:rsid w:val="00BA250F"/>
    <w:rsid w:val="00BA2953"/>
    <w:rsid w:val="00BA2B02"/>
    <w:rsid w:val="00BA3515"/>
    <w:rsid w:val="00BA3F16"/>
    <w:rsid w:val="00BA598C"/>
    <w:rsid w:val="00BA6C54"/>
    <w:rsid w:val="00BA70DF"/>
    <w:rsid w:val="00BA736F"/>
    <w:rsid w:val="00BB0C0F"/>
    <w:rsid w:val="00BB2976"/>
    <w:rsid w:val="00BB333A"/>
    <w:rsid w:val="00BB35B8"/>
    <w:rsid w:val="00BB400A"/>
    <w:rsid w:val="00BB40A1"/>
    <w:rsid w:val="00BB585F"/>
    <w:rsid w:val="00BB5EBB"/>
    <w:rsid w:val="00BB6A0C"/>
    <w:rsid w:val="00BB7075"/>
    <w:rsid w:val="00BC3D14"/>
    <w:rsid w:val="00BC45A2"/>
    <w:rsid w:val="00BC4821"/>
    <w:rsid w:val="00BC57C3"/>
    <w:rsid w:val="00BC5D79"/>
    <w:rsid w:val="00BC66F4"/>
    <w:rsid w:val="00BC77BC"/>
    <w:rsid w:val="00BC7DCE"/>
    <w:rsid w:val="00BD1869"/>
    <w:rsid w:val="00BD352E"/>
    <w:rsid w:val="00BD3599"/>
    <w:rsid w:val="00BD376D"/>
    <w:rsid w:val="00BD379D"/>
    <w:rsid w:val="00BD7146"/>
    <w:rsid w:val="00BD7711"/>
    <w:rsid w:val="00BD7907"/>
    <w:rsid w:val="00BE0136"/>
    <w:rsid w:val="00BE01A1"/>
    <w:rsid w:val="00BE0A45"/>
    <w:rsid w:val="00BE120E"/>
    <w:rsid w:val="00BE6A5B"/>
    <w:rsid w:val="00BF05E3"/>
    <w:rsid w:val="00BF2761"/>
    <w:rsid w:val="00BF6BD3"/>
    <w:rsid w:val="00C0172E"/>
    <w:rsid w:val="00C01A84"/>
    <w:rsid w:val="00C01D19"/>
    <w:rsid w:val="00C027C1"/>
    <w:rsid w:val="00C02A42"/>
    <w:rsid w:val="00C03E20"/>
    <w:rsid w:val="00C04968"/>
    <w:rsid w:val="00C0591A"/>
    <w:rsid w:val="00C05B2C"/>
    <w:rsid w:val="00C06785"/>
    <w:rsid w:val="00C07054"/>
    <w:rsid w:val="00C10805"/>
    <w:rsid w:val="00C10CF9"/>
    <w:rsid w:val="00C10F5F"/>
    <w:rsid w:val="00C1170D"/>
    <w:rsid w:val="00C11B8C"/>
    <w:rsid w:val="00C124DE"/>
    <w:rsid w:val="00C12504"/>
    <w:rsid w:val="00C125AF"/>
    <w:rsid w:val="00C12BDE"/>
    <w:rsid w:val="00C13DB2"/>
    <w:rsid w:val="00C1451E"/>
    <w:rsid w:val="00C14A1E"/>
    <w:rsid w:val="00C14C0E"/>
    <w:rsid w:val="00C21FFD"/>
    <w:rsid w:val="00C22B08"/>
    <w:rsid w:val="00C2312B"/>
    <w:rsid w:val="00C2513D"/>
    <w:rsid w:val="00C26FEC"/>
    <w:rsid w:val="00C2792F"/>
    <w:rsid w:val="00C279B4"/>
    <w:rsid w:val="00C301BE"/>
    <w:rsid w:val="00C31C83"/>
    <w:rsid w:val="00C31DBE"/>
    <w:rsid w:val="00C3492D"/>
    <w:rsid w:val="00C352E1"/>
    <w:rsid w:val="00C35F2B"/>
    <w:rsid w:val="00C367DC"/>
    <w:rsid w:val="00C36D45"/>
    <w:rsid w:val="00C36D75"/>
    <w:rsid w:val="00C36E8F"/>
    <w:rsid w:val="00C372E0"/>
    <w:rsid w:val="00C4080F"/>
    <w:rsid w:val="00C428D9"/>
    <w:rsid w:val="00C42B4A"/>
    <w:rsid w:val="00C43D7E"/>
    <w:rsid w:val="00C474AD"/>
    <w:rsid w:val="00C5172E"/>
    <w:rsid w:val="00C52C11"/>
    <w:rsid w:val="00C54F7F"/>
    <w:rsid w:val="00C55132"/>
    <w:rsid w:val="00C5519D"/>
    <w:rsid w:val="00C56474"/>
    <w:rsid w:val="00C5745F"/>
    <w:rsid w:val="00C57E43"/>
    <w:rsid w:val="00C604AA"/>
    <w:rsid w:val="00C61794"/>
    <w:rsid w:val="00C63ACF"/>
    <w:rsid w:val="00C6671B"/>
    <w:rsid w:val="00C6712A"/>
    <w:rsid w:val="00C728A1"/>
    <w:rsid w:val="00C741C2"/>
    <w:rsid w:val="00C746E2"/>
    <w:rsid w:val="00C7472F"/>
    <w:rsid w:val="00C74A67"/>
    <w:rsid w:val="00C7524B"/>
    <w:rsid w:val="00C80657"/>
    <w:rsid w:val="00C80E5A"/>
    <w:rsid w:val="00C81243"/>
    <w:rsid w:val="00C820D6"/>
    <w:rsid w:val="00C82132"/>
    <w:rsid w:val="00C82577"/>
    <w:rsid w:val="00C842DE"/>
    <w:rsid w:val="00C853E9"/>
    <w:rsid w:val="00C85B54"/>
    <w:rsid w:val="00C85D4E"/>
    <w:rsid w:val="00C85D59"/>
    <w:rsid w:val="00C863A3"/>
    <w:rsid w:val="00C863EE"/>
    <w:rsid w:val="00C8640C"/>
    <w:rsid w:val="00C871D0"/>
    <w:rsid w:val="00C876A1"/>
    <w:rsid w:val="00C87DA4"/>
    <w:rsid w:val="00C91811"/>
    <w:rsid w:val="00C91A05"/>
    <w:rsid w:val="00C935C8"/>
    <w:rsid w:val="00C93982"/>
    <w:rsid w:val="00C93EAB"/>
    <w:rsid w:val="00C96A88"/>
    <w:rsid w:val="00CA00B9"/>
    <w:rsid w:val="00CA13DD"/>
    <w:rsid w:val="00CA31DF"/>
    <w:rsid w:val="00CA56D1"/>
    <w:rsid w:val="00CA64A1"/>
    <w:rsid w:val="00CA669A"/>
    <w:rsid w:val="00CA698A"/>
    <w:rsid w:val="00CA72E3"/>
    <w:rsid w:val="00CB1022"/>
    <w:rsid w:val="00CB155B"/>
    <w:rsid w:val="00CB1F14"/>
    <w:rsid w:val="00CB22A8"/>
    <w:rsid w:val="00CB302F"/>
    <w:rsid w:val="00CB39DA"/>
    <w:rsid w:val="00CB54F2"/>
    <w:rsid w:val="00CB5507"/>
    <w:rsid w:val="00CB63DB"/>
    <w:rsid w:val="00CB6477"/>
    <w:rsid w:val="00CB6593"/>
    <w:rsid w:val="00CB7113"/>
    <w:rsid w:val="00CC046E"/>
    <w:rsid w:val="00CC0660"/>
    <w:rsid w:val="00CC1970"/>
    <w:rsid w:val="00CC19C0"/>
    <w:rsid w:val="00CC2909"/>
    <w:rsid w:val="00CC2E58"/>
    <w:rsid w:val="00CC3601"/>
    <w:rsid w:val="00CC3AE9"/>
    <w:rsid w:val="00CC61D4"/>
    <w:rsid w:val="00CD0248"/>
    <w:rsid w:val="00CD12A2"/>
    <w:rsid w:val="00CD24DE"/>
    <w:rsid w:val="00CD459A"/>
    <w:rsid w:val="00CD4725"/>
    <w:rsid w:val="00CD4D09"/>
    <w:rsid w:val="00CD587E"/>
    <w:rsid w:val="00CD69B4"/>
    <w:rsid w:val="00CD6AC7"/>
    <w:rsid w:val="00CE18E9"/>
    <w:rsid w:val="00CE24E1"/>
    <w:rsid w:val="00CE2760"/>
    <w:rsid w:val="00CE2C44"/>
    <w:rsid w:val="00CE3553"/>
    <w:rsid w:val="00CE4116"/>
    <w:rsid w:val="00CE63C4"/>
    <w:rsid w:val="00CE657E"/>
    <w:rsid w:val="00CF0657"/>
    <w:rsid w:val="00CF119E"/>
    <w:rsid w:val="00CF369D"/>
    <w:rsid w:val="00CF370C"/>
    <w:rsid w:val="00CF3C57"/>
    <w:rsid w:val="00CF4666"/>
    <w:rsid w:val="00CF5811"/>
    <w:rsid w:val="00CF5B36"/>
    <w:rsid w:val="00CF7883"/>
    <w:rsid w:val="00D001DC"/>
    <w:rsid w:val="00D001F1"/>
    <w:rsid w:val="00D006A3"/>
    <w:rsid w:val="00D0184B"/>
    <w:rsid w:val="00D029E7"/>
    <w:rsid w:val="00D02EA1"/>
    <w:rsid w:val="00D03500"/>
    <w:rsid w:val="00D03794"/>
    <w:rsid w:val="00D064CB"/>
    <w:rsid w:val="00D06B21"/>
    <w:rsid w:val="00D10CA1"/>
    <w:rsid w:val="00D128C4"/>
    <w:rsid w:val="00D14AE8"/>
    <w:rsid w:val="00D16D9D"/>
    <w:rsid w:val="00D20A02"/>
    <w:rsid w:val="00D22225"/>
    <w:rsid w:val="00D25BB3"/>
    <w:rsid w:val="00D25FCE"/>
    <w:rsid w:val="00D26194"/>
    <w:rsid w:val="00D278F6"/>
    <w:rsid w:val="00D30732"/>
    <w:rsid w:val="00D31432"/>
    <w:rsid w:val="00D3200E"/>
    <w:rsid w:val="00D3208B"/>
    <w:rsid w:val="00D32C2D"/>
    <w:rsid w:val="00D3307E"/>
    <w:rsid w:val="00D3368E"/>
    <w:rsid w:val="00D34129"/>
    <w:rsid w:val="00D3523C"/>
    <w:rsid w:val="00D35770"/>
    <w:rsid w:val="00D36C47"/>
    <w:rsid w:val="00D372ED"/>
    <w:rsid w:val="00D40270"/>
    <w:rsid w:val="00D41609"/>
    <w:rsid w:val="00D41AD3"/>
    <w:rsid w:val="00D422E3"/>
    <w:rsid w:val="00D447B5"/>
    <w:rsid w:val="00D44BBA"/>
    <w:rsid w:val="00D46436"/>
    <w:rsid w:val="00D469B2"/>
    <w:rsid w:val="00D4709A"/>
    <w:rsid w:val="00D47682"/>
    <w:rsid w:val="00D47791"/>
    <w:rsid w:val="00D50ECC"/>
    <w:rsid w:val="00D51DD5"/>
    <w:rsid w:val="00D5287E"/>
    <w:rsid w:val="00D52A1E"/>
    <w:rsid w:val="00D52A99"/>
    <w:rsid w:val="00D52F82"/>
    <w:rsid w:val="00D535AC"/>
    <w:rsid w:val="00D549C6"/>
    <w:rsid w:val="00D55EE4"/>
    <w:rsid w:val="00D5623A"/>
    <w:rsid w:val="00D56A45"/>
    <w:rsid w:val="00D6018F"/>
    <w:rsid w:val="00D6313C"/>
    <w:rsid w:val="00D663FF"/>
    <w:rsid w:val="00D66F29"/>
    <w:rsid w:val="00D677BF"/>
    <w:rsid w:val="00D67E28"/>
    <w:rsid w:val="00D70016"/>
    <w:rsid w:val="00D70801"/>
    <w:rsid w:val="00D71CF7"/>
    <w:rsid w:val="00D724D0"/>
    <w:rsid w:val="00D73450"/>
    <w:rsid w:val="00D77B2E"/>
    <w:rsid w:val="00D81938"/>
    <w:rsid w:val="00D8252E"/>
    <w:rsid w:val="00D8261A"/>
    <w:rsid w:val="00D82925"/>
    <w:rsid w:val="00D85066"/>
    <w:rsid w:val="00D853F2"/>
    <w:rsid w:val="00D85572"/>
    <w:rsid w:val="00D87CD7"/>
    <w:rsid w:val="00D87F4A"/>
    <w:rsid w:val="00D90410"/>
    <w:rsid w:val="00D9157A"/>
    <w:rsid w:val="00D92D2C"/>
    <w:rsid w:val="00D9433A"/>
    <w:rsid w:val="00D97370"/>
    <w:rsid w:val="00DA07D8"/>
    <w:rsid w:val="00DA0AE8"/>
    <w:rsid w:val="00DA1430"/>
    <w:rsid w:val="00DA2D52"/>
    <w:rsid w:val="00DA4404"/>
    <w:rsid w:val="00DA6832"/>
    <w:rsid w:val="00DA7FF1"/>
    <w:rsid w:val="00DB0382"/>
    <w:rsid w:val="00DB05A9"/>
    <w:rsid w:val="00DB074E"/>
    <w:rsid w:val="00DB0ACB"/>
    <w:rsid w:val="00DB0C82"/>
    <w:rsid w:val="00DB296D"/>
    <w:rsid w:val="00DB336D"/>
    <w:rsid w:val="00DB4452"/>
    <w:rsid w:val="00DB5E74"/>
    <w:rsid w:val="00DB6351"/>
    <w:rsid w:val="00DB64C5"/>
    <w:rsid w:val="00DC1451"/>
    <w:rsid w:val="00DC21CA"/>
    <w:rsid w:val="00DC232B"/>
    <w:rsid w:val="00DC49B4"/>
    <w:rsid w:val="00DC4C10"/>
    <w:rsid w:val="00DC54BE"/>
    <w:rsid w:val="00DC5763"/>
    <w:rsid w:val="00DC5E2A"/>
    <w:rsid w:val="00DC7938"/>
    <w:rsid w:val="00DD0011"/>
    <w:rsid w:val="00DD047B"/>
    <w:rsid w:val="00DD079E"/>
    <w:rsid w:val="00DD3688"/>
    <w:rsid w:val="00DD4A09"/>
    <w:rsid w:val="00DD52D6"/>
    <w:rsid w:val="00DD6E78"/>
    <w:rsid w:val="00DD6E84"/>
    <w:rsid w:val="00DD7FD1"/>
    <w:rsid w:val="00DE04F8"/>
    <w:rsid w:val="00DE070F"/>
    <w:rsid w:val="00DE2466"/>
    <w:rsid w:val="00DE259C"/>
    <w:rsid w:val="00DE4552"/>
    <w:rsid w:val="00DE5086"/>
    <w:rsid w:val="00DE55A5"/>
    <w:rsid w:val="00DE665B"/>
    <w:rsid w:val="00DE6B1E"/>
    <w:rsid w:val="00DE7F12"/>
    <w:rsid w:val="00DF00D2"/>
    <w:rsid w:val="00DF0800"/>
    <w:rsid w:val="00DF181B"/>
    <w:rsid w:val="00DF1834"/>
    <w:rsid w:val="00DF1C41"/>
    <w:rsid w:val="00DF275C"/>
    <w:rsid w:val="00DF3A82"/>
    <w:rsid w:val="00DF3CB2"/>
    <w:rsid w:val="00DF4CAA"/>
    <w:rsid w:val="00DF6EA8"/>
    <w:rsid w:val="00DF7217"/>
    <w:rsid w:val="00DF7A84"/>
    <w:rsid w:val="00E0024B"/>
    <w:rsid w:val="00E02E55"/>
    <w:rsid w:val="00E03B4D"/>
    <w:rsid w:val="00E059DE"/>
    <w:rsid w:val="00E05A94"/>
    <w:rsid w:val="00E07EA2"/>
    <w:rsid w:val="00E10356"/>
    <w:rsid w:val="00E12090"/>
    <w:rsid w:val="00E12675"/>
    <w:rsid w:val="00E13F9E"/>
    <w:rsid w:val="00E14928"/>
    <w:rsid w:val="00E152F2"/>
    <w:rsid w:val="00E17A42"/>
    <w:rsid w:val="00E2196B"/>
    <w:rsid w:val="00E23F6D"/>
    <w:rsid w:val="00E2434D"/>
    <w:rsid w:val="00E26A0B"/>
    <w:rsid w:val="00E274AF"/>
    <w:rsid w:val="00E3226B"/>
    <w:rsid w:val="00E329BD"/>
    <w:rsid w:val="00E34DDB"/>
    <w:rsid w:val="00E3635F"/>
    <w:rsid w:val="00E36FD9"/>
    <w:rsid w:val="00E37614"/>
    <w:rsid w:val="00E3791E"/>
    <w:rsid w:val="00E41D81"/>
    <w:rsid w:val="00E45191"/>
    <w:rsid w:val="00E47BCB"/>
    <w:rsid w:val="00E47F2A"/>
    <w:rsid w:val="00E513B7"/>
    <w:rsid w:val="00E5250B"/>
    <w:rsid w:val="00E544D4"/>
    <w:rsid w:val="00E54798"/>
    <w:rsid w:val="00E552B0"/>
    <w:rsid w:val="00E5530B"/>
    <w:rsid w:val="00E55741"/>
    <w:rsid w:val="00E5790C"/>
    <w:rsid w:val="00E601C9"/>
    <w:rsid w:val="00E62364"/>
    <w:rsid w:val="00E647CC"/>
    <w:rsid w:val="00E66475"/>
    <w:rsid w:val="00E67DE4"/>
    <w:rsid w:val="00E70D87"/>
    <w:rsid w:val="00E70E55"/>
    <w:rsid w:val="00E71356"/>
    <w:rsid w:val="00E726F3"/>
    <w:rsid w:val="00E73E55"/>
    <w:rsid w:val="00E751AD"/>
    <w:rsid w:val="00E75BAD"/>
    <w:rsid w:val="00E75D77"/>
    <w:rsid w:val="00E7624D"/>
    <w:rsid w:val="00E76463"/>
    <w:rsid w:val="00E80509"/>
    <w:rsid w:val="00E822A7"/>
    <w:rsid w:val="00E830EF"/>
    <w:rsid w:val="00E834C7"/>
    <w:rsid w:val="00E8359D"/>
    <w:rsid w:val="00E857E6"/>
    <w:rsid w:val="00E861EC"/>
    <w:rsid w:val="00E86386"/>
    <w:rsid w:val="00E86749"/>
    <w:rsid w:val="00E86C6E"/>
    <w:rsid w:val="00E928A8"/>
    <w:rsid w:val="00E92F2A"/>
    <w:rsid w:val="00E932FA"/>
    <w:rsid w:val="00EA0259"/>
    <w:rsid w:val="00EA1240"/>
    <w:rsid w:val="00EA1877"/>
    <w:rsid w:val="00EA2081"/>
    <w:rsid w:val="00EA34EB"/>
    <w:rsid w:val="00EA3BA6"/>
    <w:rsid w:val="00EA4ECC"/>
    <w:rsid w:val="00EA765A"/>
    <w:rsid w:val="00EA7A1B"/>
    <w:rsid w:val="00EB0182"/>
    <w:rsid w:val="00EB01A7"/>
    <w:rsid w:val="00EB0310"/>
    <w:rsid w:val="00EB19F5"/>
    <w:rsid w:val="00EB241D"/>
    <w:rsid w:val="00EB3156"/>
    <w:rsid w:val="00EB3476"/>
    <w:rsid w:val="00EB43C5"/>
    <w:rsid w:val="00EB448E"/>
    <w:rsid w:val="00EB4C70"/>
    <w:rsid w:val="00EB5247"/>
    <w:rsid w:val="00EB59AD"/>
    <w:rsid w:val="00EB5FF8"/>
    <w:rsid w:val="00EB66F5"/>
    <w:rsid w:val="00EB699C"/>
    <w:rsid w:val="00EB733B"/>
    <w:rsid w:val="00EB79FE"/>
    <w:rsid w:val="00EC1BA7"/>
    <w:rsid w:val="00EC2326"/>
    <w:rsid w:val="00EC37A9"/>
    <w:rsid w:val="00EC5EDD"/>
    <w:rsid w:val="00EC629E"/>
    <w:rsid w:val="00EC651F"/>
    <w:rsid w:val="00EC6D0D"/>
    <w:rsid w:val="00ED0725"/>
    <w:rsid w:val="00ED1576"/>
    <w:rsid w:val="00ED7634"/>
    <w:rsid w:val="00EE0481"/>
    <w:rsid w:val="00EE07C4"/>
    <w:rsid w:val="00EE0E7D"/>
    <w:rsid w:val="00EE2AD8"/>
    <w:rsid w:val="00EE4AED"/>
    <w:rsid w:val="00EE5EFB"/>
    <w:rsid w:val="00EE60BF"/>
    <w:rsid w:val="00EE749D"/>
    <w:rsid w:val="00EF0AC9"/>
    <w:rsid w:val="00EF16DF"/>
    <w:rsid w:val="00EF34B8"/>
    <w:rsid w:val="00EF499A"/>
    <w:rsid w:val="00EF4E8F"/>
    <w:rsid w:val="00EF5CC3"/>
    <w:rsid w:val="00EF6581"/>
    <w:rsid w:val="00EF6B46"/>
    <w:rsid w:val="00EF6BFD"/>
    <w:rsid w:val="00EF7379"/>
    <w:rsid w:val="00EF74AC"/>
    <w:rsid w:val="00F03EA1"/>
    <w:rsid w:val="00F05779"/>
    <w:rsid w:val="00F057B5"/>
    <w:rsid w:val="00F05D10"/>
    <w:rsid w:val="00F0675C"/>
    <w:rsid w:val="00F06AE2"/>
    <w:rsid w:val="00F070E7"/>
    <w:rsid w:val="00F11938"/>
    <w:rsid w:val="00F124B9"/>
    <w:rsid w:val="00F12FB7"/>
    <w:rsid w:val="00F145A3"/>
    <w:rsid w:val="00F20052"/>
    <w:rsid w:val="00F23401"/>
    <w:rsid w:val="00F23D6C"/>
    <w:rsid w:val="00F26DD1"/>
    <w:rsid w:val="00F27328"/>
    <w:rsid w:val="00F312C2"/>
    <w:rsid w:val="00F316C1"/>
    <w:rsid w:val="00F332B8"/>
    <w:rsid w:val="00F33B72"/>
    <w:rsid w:val="00F3416A"/>
    <w:rsid w:val="00F34857"/>
    <w:rsid w:val="00F3526D"/>
    <w:rsid w:val="00F357A7"/>
    <w:rsid w:val="00F36232"/>
    <w:rsid w:val="00F3718F"/>
    <w:rsid w:val="00F37C91"/>
    <w:rsid w:val="00F4012F"/>
    <w:rsid w:val="00F408E0"/>
    <w:rsid w:val="00F40CDF"/>
    <w:rsid w:val="00F410E3"/>
    <w:rsid w:val="00F43094"/>
    <w:rsid w:val="00F43D46"/>
    <w:rsid w:val="00F46DBB"/>
    <w:rsid w:val="00F47D05"/>
    <w:rsid w:val="00F502AD"/>
    <w:rsid w:val="00F50867"/>
    <w:rsid w:val="00F5124C"/>
    <w:rsid w:val="00F52437"/>
    <w:rsid w:val="00F53311"/>
    <w:rsid w:val="00F53759"/>
    <w:rsid w:val="00F54780"/>
    <w:rsid w:val="00F55AD2"/>
    <w:rsid w:val="00F55EFF"/>
    <w:rsid w:val="00F5784A"/>
    <w:rsid w:val="00F60772"/>
    <w:rsid w:val="00F62F6F"/>
    <w:rsid w:val="00F63680"/>
    <w:rsid w:val="00F6464B"/>
    <w:rsid w:val="00F64A9E"/>
    <w:rsid w:val="00F64D24"/>
    <w:rsid w:val="00F653D7"/>
    <w:rsid w:val="00F65BE4"/>
    <w:rsid w:val="00F66BB1"/>
    <w:rsid w:val="00F67584"/>
    <w:rsid w:val="00F67E25"/>
    <w:rsid w:val="00F70445"/>
    <w:rsid w:val="00F705D3"/>
    <w:rsid w:val="00F71120"/>
    <w:rsid w:val="00F739BA"/>
    <w:rsid w:val="00F74FD6"/>
    <w:rsid w:val="00F75301"/>
    <w:rsid w:val="00F774D5"/>
    <w:rsid w:val="00F80CC3"/>
    <w:rsid w:val="00F81659"/>
    <w:rsid w:val="00F83260"/>
    <w:rsid w:val="00F8420C"/>
    <w:rsid w:val="00F868BF"/>
    <w:rsid w:val="00F876C8"/>
    <w:rsid w:val="00F87E33"/>
    <w:rsid w:val="00F9157D"/>
    <w:rsid w:val="00F919AD"/>
    <w:rsid w:val="00F91DA4"/>
    <w:rsid w:val="00F92059"/>
    <w:rsid w:val="00F92258"/>
    <w:rsid w:val="00F934E8"/>
    <w:rsid w:val="00F93FA6"/>
    <w:rsid w:val="00F9491F"/>
    <w:rsid w:val="00F965A6"/>
    <w:rsid w:val="00F966D2"/>
    <w:rsid w:val="00F9701A"/>
    <w:rsid w:val="00F9743B"/>
    <w:rsid w:val="00F976DD"/>
    <w:rsid w:val="00F979A8"/>
    <w:rsid w:val="00FA03A2"/>
    <w:rsid w:val="00FA0776"/>
    <w:rsid w:val="00FA10EA"/>
    <w:rsid w:val="00FA1455"/>
    <w:rsid w:val="00FA30D4"/>
    <w:rsid w:val="00FA31A7"/>
    <w:rsid w:val="00FA36CB"/>
    <w:rsid w:val="00FA4E4D"/>
    <w:rsid w:val="00FA7CD6"/>
    <w:rsid w:val="00FB08ED"/>
    <w:rsid w:val="00FB116F"/>
    <w:rsid w:val="00FB159C"/>
    <w:rsid w:val="00FB2392"/>
    <w:rsid w:val="00FB2C2C"/>
    <w:rsid w:val="00FB3AE2"/>
    <w:rsid w:val="00FC0CA6"/>
    <w:rsid w:val="00FC0F3D"/>
    <w:rsid w:val="00FC2AAC"/>
    <w:rsid w:val="00FC46C2"/>
    <w:rsid w:val="00FC4CB6"/>
    <w:rsid w:val="00FC4D83"/>
    <w:rsid w:val="00FC521E"/>
    <w:rsid w:val="00FC6408"/>
    <w:rsid w:val="00FC7490"/>
    <w:rsid w:val="00FD00A3"/>
    <w:rsid w:val="00FD0701"/>
    <w:rsid w:val="00FD405D"/>
    <w:rsid w:val="00FD463E"/>
    <w:rsid w:val="00FD52D7"/>
    <w:rsid w:val="00FE0B11"/>
    <w:rsid w:val="00FE1F00"/>
    <w:rsid w:val="00FE2C4C"/>
    <w:rsid w:val="00FE5144"/>
    <w:rsid w:val="00FE5FEC"/>
    <w:rsid w:val="00FE6024"/>
    <w:rsid w:val="00FE68EB"/>
    <w:rsid w:val="00FE6C8B"/>
    <w:rsid w:val="00FF00E2"/>
    <w:rsid w:val="00FF06C1"/>
    <w:rsid w:val="00FF2EC6"/>
    <w:rsid w:val="00FF441D"/>
    <w:rsid w:val="00FF45F4"/>
    <w:rsid w:val="00FF54D1"/>
    <w:rsid w:val="00FF708B"/>
    <w:rsid w:val="00FF762D"/>
    <w:rsid w:val="00FF7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C20BD"/>
  <w15:docId w15:val="{4D14B448-49AE-4831-BD5F-70BC772E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F3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A24F3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24F3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A24F3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24F3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A24F3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Ttulo6">
    <w:name w:val="heading 6"/>
    <w:aliases w:val="Título Atividade"/>
    <w:basedOn w:val="Normal"/>
    <w:next w:val="Normal"/>
    <w:link w:val="Ttulo6Char"/>
    <w:uiPriority w:val="9"/>
    <w:unhideWhenUsed/>
    <w:qFormat/>
    <w:rsid w:val="001A24F3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A24F3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A24F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A24F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4861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rsid w:val="00486139"/>
    <w:pPr>
      <w:ind w:left="160"/>
    </w:pPr>
    <w:rPr>
      <w:smallCaps/>
    </w:rPr>
  </w:style>
  <w:style w:type="paragraph" w:styleId="Sumrio3">
    <w:name w:val="toc 3"/>
    <w:basedOn w:val="Sumrio2"/>
    <w:next w:val="Normal"/>
    <w:uiPriority w:val="39"/>
    <w:rsid w:val="00486139"/>
    <w:pPr>
      <w:ind w:left="320"/>
    </w:pPr>
    <w:rPr>
      <w:i w:val="0"/>
      <w:iCs w:val="0"/>
      <w:smallCaps w:val="0"/>
    </w:rPr>
  </w:style>
  <w:style w:type="paragraph" w:styleId="Cabealho">
    <w:name w:val="header"/>
    <w:basedOn w:val="Normal"/>
    <w:rsid w:val="00486139"/>
    <w:pPr>
      <w:tabs>
        <w:tab w:val="center" w:pos="4320"/>
        <w:tab w:val="right" w:pos="8640"/>
      </w:tabs>
      <w:jc w:val="center"/>
    </w:pPr>
    <w:rPr>
      <w:b/>
    </w:rPr>
  </w:style>
  <w:style w:type="character" w:styleId="Hiperlink">
    <w:name w:val="Hyperlink"/>
    <w:uiPriority w:val="99"/>
    <w:rsid w:val="00486139"/>
    <w:rPr>
      <w:color w:val="0000FF"/>
      <w:u w:val="single"/>
    </w:rPr>
  </w:style>
  <w:style w:type="paragraph" w:styleId="Lista">
    <w:name w:val="List"/>
    <w:basedOn w:val="Normal"/>
    <w:rsid w:val="00486139"/>
    <w:pPr>
      <w:numPr>
        <w:numId w:val="1"/>
      </w:numPr>
      <w:spacing w:before="80" w:after="240"/>
    </w:pPr>
    <w:rPr>
      <w:rFonts w:cs="Times New Roman"/>
      <w:lang w:eastAsia="en-US"/>
    </w:rPr>
  </w:style>
  <w:style w:type="paragraph" w:styleId="Rodap">
    <w:name w:val="footer"/>
    <w:basedOn w:val="Normal"/>
    <w:rsid w:val="0048613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1A24F3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customStyle="1" w:styleId="Titulodocumento">
    <w:name w:val="Titulo documento"/>
    <w:basedOn w:val="Normal"/>
    <w:next w:val="Normal"/>
    <w:rsid w:val="00486139"/>
    <w:pPr>
      <w:spacing w:after="240"/>
    </w:pPr>
    <w:rPr>
      <w:b/>
      <w:color w:val="999999"/>
      <w:sz w:val="52"/>
    </w:rPr>
  </w:style>
  <w:style w:type="paragraph" w:customStyle="1" w:styleId="BodyText">
    <w:name w:val="BodyText"/>
    <w:basedOn w:val="Normal"/>
    <w:rsid w:val="00486139"/>
    <w:pPr>
      <w:spacing w:before="40" w:after="60"/>
    </w:pPr>
  </w:style>
  <w:style w:type="character" w:styleId="Refdecomentrio">
    <w:name w:val="annotation reference"/>
    <w:semiHidden/>
    <w:rsid w:val="0048613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486139"/>
  </w:style>
  <w:style w:type="paragraph" w:customStyle="1" w:styleId="Instruo">
    <w:name w:val="Instrução"/>
    <w:basedOn w:val="Normal"/>
    <w:next w:val="Normal"/>
    <w:rsid w:val="00486139"/>
    <w:rPr>
      <w:i w:val="0"/>
      <w:color w:val="0000FF"/>
    </w:rPr>
  </w:style>
  <w:style w:type="paragraph" w:customStyle="1" w:styleId="infoblue">
    <w:name w:val="infoblue"/>
    <w:basedOn w:val="Normal"/>
    <w:rsid w:val="00486139"/>
    <w:pPr>
      <w:spacing w:after="120" w:line="240" w:lineRule="atLeast"/>
    </w:pPr>
    <w:rPr>
      <w:rFonts w:ascii="Times New Roman" w:eastAsia="Arial Unicode MS" w:hAnsi="Times New Roman" w:cs="Times New Roman"/>
      <w:i w:val="0"/>
      <w:iCs w:val="0"/>
      <w:color w:val="0000FF"/>
    </w:rPr>
  </w:style>
  <w:style w:type="paragraph" w:styleId="Corpodetexto">
    <w:name w:val="Body Text"/>
    <w:basedOn w:val="Normal"/>
    <w:rsid w:val="00486139"/>
    <w:rPr>
      <w:lang w:val="pt-PT"/>
    </w:rPr>
  </w:style>
  <w:style w:type="paragraph" w:styleId="NormalWeb">
    <w:name w:val="Normal (Web)"/>
    <w:basedOn w:val="Normal"/>
    <w:rsid w:val="00486139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486139"/>
    <w:pPr>
      <w:ind w:left="48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486139"/>
    <w:pPr>
      <w:ind w:left="64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486139"/>
    <w:pPr>
      <w:ind w:left="8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486139"/>
    <w:pPr>
      <w:ind w:left="96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486139"/>
    <w:pPr>
      <w:ind w:left="112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486139"/>
    <w:pPr>
      <w:ind w:left="1280"/>
    </w:pPr>
    <w:rPr>
      <w:sz w:val="18"/>
      <w:szCs w:val="18"/>
    </w:rPr>
  </w:style>
  <w:style w:type="paragraph" w:customStyle="1" w:styleId="Tabletext">
    <w:name w:val="Tabletext"/>
    <w:basedOn w:val="Normal"/>
    <w:rsid w:val="00486139"/>
    <w:pPr>
      <w:keepLines/>
      <w:widowControl w:val="0"/>
      <w:spacing w:after="120" w:line="240" w:lineRule="atLeast"/>
    </w:pPr>
    <w:rPr>
      <w:rFonts w:ascii="Times New Roman" w:hAnsi="Times New Roman" w:cs="Times New Roman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"/>
    <w:rsid w:val="001A24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odebalo">
    <w:name w:val="Balloon Text"/>
    <w:basedOn w:val="Normal"/>
    <w:link w:val="TextodebaloChar"/>
    <w:uiPriority w:val="99"/>
    <w:rsid w:val="00031F99"/>
    <w:rPr>
      <w:rFonts w:ascii="Tahoma" w:hAnsi="Tahoma" w:cs="Times New Roman"/>
      <w:szCs w:val="16"/>
    </w:rPr>
  </w:style>
  <w:style w:type="character" w:customStyle="1" w:styleId="TextodebaloChar">
    <w:name w:val="Texto de balão Char"/>
    <w:link w:val="Textodebalo"/>
    <w:uiPriority w:val="99"/>
    <w:rsid w:val="00031F99"/>
    <w:rPr>
      <w:rFonts w:ascii="Tahoma" w:hAnsi="Tahoma" w:cs="Tahoma"/>
      <w:color w:val="000000"/>
      <w:sz w:val="16"/>
      <w:szCs w:val="16"/>
    </w:rPr>
  </w:style>
  <w:style w:type="character" w:styleId="Refdenotadefim">
    <w:name w:val="endnote reference"/>
    <w:rsid w:val="00744F43"/>
    <w:rPr>
      <w:vertAlign w:val="superscript"/>
    </w:rPr>
  </w:style>
  <w:style w:type="paragraph" w:styleId="PargrafodaLista">
    <w:name w:val="List Paragraph"/>
    <w:aliases w:val="NCS 1"/>
    <w:basedOn w:val="Normal"/>
    <w:link w:val="PargrafodaListaChar"/>
    <w:uiPriority w:val="34"/>
    <w:qFormat/>
    <w:rsid w:val="001A24F3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705C01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olorida-nfase4">
    <w:name w:val="Colorful List Accent 4"/>
    <w:basedOn w:val="Tabelanormal"/>
    <w:uiPriority w:val="72"/>
    <w:rsid w:val="00FE68E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Estilo">
    <w:name w:val="Estilo (.)"/>
    <w:basedOn w:val="Normal"/>
    <w:link w:val="EstiloChar"/>
    <w:qFormat/>
    <w:rsid w:val="00647729"/>
    <w:pPr>
      <w:numPr>
        <w:numId w:val="4"/>
      </w:numPr>
      <w:shd w:val="clear" w:color="auto" w:fill="FFFFFF"/>
      <w:contextualSpacing/>
    </w:pPr>
    <w:rPr>
      <w:rFonts w:cs="Times New Roman"/>
    </w:rPr>
  </w:style>
  <w:style w:type="character" w:customStyle="1" w:styleId="EstiloChar">
    <w:name w:val="Estilo (.) Char"/>
    <w:link w:val="Estilo"/>
    <w:rsid w:val="00647729"/>
    <w:rPr>
      <w:rFonts w:ascii="Arial" w:hAnsi="Arial"/>
      <w:color w:val="000000"/>
      <w:sz w:val="16"/>
      <w:shd w:val="clear" w:color="auto" w:fill="FFFFFF"/>
    </w:rPr>
  </w:style>
  <w:style w:type="table" w:styleId="Tabelacomgrade">
    <w:name w:val="Table Grid"/>
    <w:basedOn w:val="Tabelanormal"/>
    <w:rsid w:val="009C41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9C41B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customStyle="1" w:styleId="Ttulo5Char">
    <w:name w:val="Título 5 Char"/>
    <w:basedOn w:val="Fontepargpadro"/>
    <w:link w:val="Ttulo5"/>
    <w:uiPriority w:val="9"/>
    <w:rsid w:val="001A24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4Char">
    <w:name w:val="Título 4 Char"/>
    <w:basedOn w:val="Fontepargpadro"/>
    <w:link w:val="Ttulo4"/>
    <w:uiPriority w:val="9"/>
    <w:rsid w:val="001A24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Estilo1">
    <w:name w:val="Estilo1"/>
    <w:basedOn w:val="Normal"/>
    <w:link w:val="Estilo1Char"/>
    <w:rsid w:val="008B58E0"/>
    <w:rPr>
      <w:lang w:eastAsia="en-US"/>
    </w:rPr>
  </w:style>
  <w:style w:type="paragraph" w:customStyle="1" w:styleId="Estilo4">
    <w:name w:val="Estilo4"/>
    <w:basedOn w:val="Estilo1"/>
    <w:link w:val="Estilo4Char"/>
    <w:rsid w:val="008B58E0"/>
  </w:style>
  <w:style w:type="character" w:customStyle="1" w:styleId="Estilo1Char">
    <w:name w:val="Estilo1 Char"/>
    <w:basedOn w:val="Fontepargpadro"/>
    <w:link w:val="Estilo1"/>
    <w:rsid w:val="008B58E0"/>
    <w:rPr>
      <w:rFonts w:ascii="Arial" w:hAnsi="Arial" w:cs="Arial"/>
      <w:color w:val="000000"/>
      <w:sz w:val="16"/>
      <w:lang w:eastAsia="en-US"/>
    </w:rPr>
  </w:style>
  <w:style w:type="paragraph" w:customStyle="1" w:styleId="Titulo4">
    <w:name w:val="Titulo 4"/>
    <w:basedOn w:val="Ttulo3"/>
    <w:link w:val="Titulo4Char"/>
    <w:rsid w:val="004056AA"/>
    <w:pPr>
      <w:numPr>
        <w:ilvl w:val="3"/>
      </w:numPr>
      <w:ind w:left="144"/>
    </w:pPr>
  </w:style>
  <w:style w:type="character" w:customStyle="1" w:styleId="Estilo4Char">
    <w:name w:val="Estilo4 Char"/>
    <w:basedOn w:val="Estilo1Char"/>
    <w:link w:val="Estilo4"/>
    <w:rsid w:val="008B58E0"/>
    <w:rPr>
      <w:rFonts w:ascii="Arial" w:hAnsi="Arial" w:cs="Arial"/>
      <w:color w:val="000000"/>
      <w:sz w:val="16"/>
      <w:lang w:eastAsia="en-US"/>
    </w:rPr>
  </w:style>
  <w:style w:type="character" w:customStyle="1" w:styleId="Titulo4Char">
    <w:name w:val="Titulo 4 Char"/>
    <w:basedOn w:val="Ttulo3Char"/>
    <w:link w:val="Titulo4"/>
    <w:rsid w:val="004056AA"/>
    <w:rPr>
      <w:rFonts w:ascii="Arial" w:eastAsiaTheme="majorEastAsia" w:hAnsi="Arial" w:cstheme="majorBidi"/>
      <w:b/>
      <w:bCs/>
      <w:i/>
      <w:iCs/>
      <w:color w:val="C45911" w:themeColor="accent2" w:themeShade="BF"/>
      <w:sz w:val="16"/>
      <w:lang w:eastAsia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24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24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E45F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4E45FF"/>
    <w:rPr>
      <w:rFonts w:ascii="Arial" w:hAnsi="Arial" w:cs="Arial"/>
      <w:color w:val="000000"/>
      <w:sz w:val="16"/>
    </w:rPr>
  </w:style>
  <w:style w:type="character" w:customStyle="1" w:styleId="AssuntodocomentrioChar">
    <w:name w:val="Assunto do comentário Char"/>
    <w:basedOn w:val="TextodecomentrioChar"/>
    <w:link w:val="Assuntodocomentrio"/>
    <w:rsid w:val="004E45FF"/>
    <w:rPr>
      <w:rFonts w:ascii="Arial" w:hAnsi="Arial" w:cs="Arial"/>
      <w:color w:val="000000"/>
      <w:sz w:val="16"/>
    </w:rPr>
  </w:style>
  <w:style w:type="character" w:styleId="RefernciaIntensa">
    <w:name w:val="Intense Reference"/>
    <w:uiPriority w:val="32"/>
    <w:qFormat/>
    <w:rsid w:val="001A24F3"/>
    <w:rPr>
      <w:b/>
      <w:bCs/>
      <w:i/>
      <w:iCs/>
      <w:smallCaps/>
      <w:color w:val="ED7D31" w:themeColor="accent2"/>
      <w:u w:color="ED7D31" w:themeColor="accent2"/>
    </w:rPr>
  </w:style>
  <w:style w:type="table" w:styleId="TabeladaWeb1">
    <w:name w:val="Table Web 1"/>
    <w:basedOn w:val="Tabelanormal"/>
    <w:rsid w:val="00293B84"/>
    <w:pPr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rsid w:val="00293B84"/>
    <w:pPr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ntempornea">
    <w:name w:val="Table Contemporary"/>
    <w:basedOn w:val="Tabelanormal"/>
    <w:rsid w:val="00716070"/>
    <w:pPr>
      <w:contextualSpacing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xdtextbox1">
    <w:name w:val="xdtextbox1"/>
    <w:basedOn w:val="Fontepargpadro"/>
    <w:rsid w:val="00B34EE7"/>
    <w:rPr>
      <w:color w:val="auto"/>
      <w:bdr w:val="single" w:sz="8" w:space="1" w:color="DCDCDC" w:frame="1"/>
      <w:shd w:val="clear" w:color="auto" w:fill="FFFFFF"/>
    </w:rPr>
  </w:style>
  <w:style w:type="character" w:styleId="nfase">
    <w:name w:val="Emphasis"/>
    <w:uiPriority w:val="20"/>
    <w:qFormat/>
    <w:rsid w:val="001A24F3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customStyle="1" w:styleId="ndice">
    <w:name w:val="Índice"/>
    <w:basedOn w:val="Normal"/>
    <w:rsid w:val="004C6487"/>
    <w:pPr>
      <w:widowControl w:val="0"/>
      <w:suppressLineNumbers/>
      <w:suppressAutoHyphens/>
      <w:autoSpaceDE w:val="0"/>
      <w:spacing w:line="240" w:lineRule="atLeast"/>
    </w:pPr>
    <w:rPr>
      <w:rFonts w:ascii="Times New Roman" w:hAnsi="Times New Roman" w:cs="Tahoma"/>
      <w:lang w:eastAsia="ar-SA"/>
    </w:rPr>
  </w:style>
  <w:style w:type="character" w:styleId="Forte">
    <w:name w:val="Strong"/>
    <w:uiPriority w:val="22"/>
    <w:qFormat/>
    <w:rsid w:val="001A24F3"/>
    <w:rPr>
      <w:b/>
      <w:bCs/>
      <w:spacing w:val="0"/>
    </w:rPr>
  </w:style>
  <w:style w:type="table" w:customStyle="1" w:styleId="TabeladeGradeClara1">
    <w:name w:val="Tabela de Grade Clara1"/>
    <w:basedOn w:val="Tabelanormal"/>
    <w:uiPriority w:val="40"/>
    <w:rsid w:val="00974E0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mples51">
    <w:name w:val="Tabela Simples 51"/>
    <w:basedOn w:val="Tabelanormal"/>
    <w:uiPriority w:val="45"/>
    <w:rsid w:val="007A4C57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andard">
    <w:name w:val="Standard"/>
    <w:rsid w:val="003173FC"/>
    <w:pPr>
      <w:suppressAutoHyphens/>
      <w:autoSpaceDN w:val="0"/>
      <w:textAlignment w:val="baseline"/>
    </w:pPr>
    <w:rPr>
      <w:rFonts w:ascii="Arial" w:hAnsi="Arial"/>
      <w:color w:val="000000"/>
      <w:kern w:val="3"/>
      <w:sz w:val="24"/>
    </w:rPr>
  </w:style>
  <w:style w:type="paragraph" w:customStyle="1" w:styleId="InfoBlue0">
    <w:name w:val="InfoBlue"/>
    <w:basedOn w:val="Standard"/>
    <w:rsid w:val="003173FC"/>
    <w:pPr>
      <w:suppressAutoHyphens w:val="0"/>
      <w:jc w:val="both"/>
    </w:pPr>
    <w:rPr>
      <w:rFonts w:eastAsia="Calibri"/>
      <w:i/>
      <w:color w:val="3333FF"/>
      <w:sz w:val="20"/>
    </w:rPr>
  </w:style>
  <w:style w:type="paragraph" w:customStyle="1" w:styleId="TabelaTtulo">
    <w:name w:val="Tabela_Título"/>
    <w:basedOn w:val="Normal"/>
    <w:rsid w:val="00503B50"/>
    <w:pPr>
      <w:keepNext/>
      <w:keepLines/>
      <w:suppressAutoHyphens/>
      <w:autoSpaceDN w:val="0"/>
      <w:snapToGrid w:val="0"/>
      <w:jc w:val="center"/>
      <w:textAlignment w:val="baseline"/>
    </w:pPr>
    <w:rPr>
      <w:rFonts w:eastAsia="Arial"/>
      <w:b/>
      <w:kern w:val="3"/>
    </w:rPr>
  </w:style>
  <w:style w:type="paragraph" w:customStyle="1" w:styleId="TtuloNvel1">
    <w:name w:val="Título_Nível1"/>
    <w:basedOn w:val="Standard"/>
    <w:next w:val="Standard"/>
    <w:rsid w:val="00F5124C"/>
    <w:pPr>
      <w:keepNext/>
      <w:keepLines/>
      <w:numPr>
        <w:numId w:val="7"/>
      </w:numPr>
      <w:suppressAutoHyphens w:val="0"/>
      <w:spacing w:before="240" w:after="240"/>
    </w:pPr>
    <w:rPr>
      <w:b/>
      <w:bCs/>
      <w:caps/>
      <w:sz w:val="22"/>
      <w:szCs w:val="28"/>
    </w:rPr>
  </w:style>
  <w:style w:type="paragraph" w:customStyle="1" w:styleId="Text">
    <w:name w:val="Text"/>
    <w:basedOn w:val="Standard"/>
    <w:rsid w:val="00F5124C"/>
    <w:pPr>
      <w:suppressAutoHyphens w:val="0"/>
      <w:ind w:firstLine="397"/>
      <w:jc w:val="both"/>
    </w:pPr>
    <w:rPr>
      <w:rFonts w:eastAsia="Calibri"/>
      <w:sz w:val="20"/>
    </w:rPr>
  </w:style>
  <w:style w:type="paragraph" w:customStyle="1" w:styleId="TtuloNvel2">
    <w:name w:val="Título_Nível2"/>
    <w:basedOn w:val="Standard"/>
    <w:next w:val="Text"/>
    <w:rsid w:val="00F5124C"/>
    <w:pPr>
      <w:keepNext/>
      <w:keepLines/>
      <w:tabs>
        <w:tab w:val="left" w:pos="1785"/>
      </w:tabs>
      <w:suppressAutoHyphens w:val="0"/>
      <w:spacing w:before="120" w:after="120"/>
      <w:ind w:left="792" w:hanging="432"/>
    </w:pPr>
    <w:rPr>
      <w:b/>
      <w:bCs/>
      <w:sz w:val="20"/>
    </w:rPr>
  </w:style>
  <w:style w:type="numbering" w:customStyle="1" w:styleId="WW8Num2">
    <w:name w:val="WW8Num2"/>
    <w:basedOn w:val="Semlista"/>
    <w:rsid w:val="00F5124C"/>
    <w:pPr>
      <w:numPr>
        <w:numId w:val="6"/>
      </w:numPr>
    </w:pPr>
  </w:style>
  <w:style w:type="numbering" w:customStyle="1" w:styleId="WW8Num8">
    <w:name w:val="WW8Num8"/>
    <w:basedOn w:val="Semlista"/>
    <w:rsid w:val="00F5124C"/>
    <w:pPr>
      <w:numPr>
        <w:numId w:val="7"/>
      </w:numPr>
    </w:pPr>
  </w:style>
  <w:style w:type="numbering" w:customStyle="1" w:styleId="WW8Num16">
    <w:name w:val="WW8Num16"/>
    <w:basedOn w:val="Semlista"/>
    <w:rsid w:val="00DF7A84"/>
    <w:pPr>
      <w:numPr>
        <w:numId w:val="9"/>
      </w:numPr>
    </w:pPr>
  </w:style>
  <w:style w:type="paragraph" w:customStyle="1" w:styleId="Heading">
    <w:name w:val="Heading"/>
    <w:basedOn w:val="Standard"/>
    <w:next w:val="Textbody"/>
    <w:rsid w:val="0073653D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rsid w:val="0073653D"/>
    <w:pPr>
      <w:spacing w:after="1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1A24F3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A24F3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1A24F3"/>
    <w:rPr>
      <w:b/>
      <w:bCs/>
      <w:color w:val="C45911" w:themeColor="accent2" w:themeShade="BF"/>
      <w:sz w:val="18"/>
      <w:szCs w:val="18"/>
    </w:rPr>
  </w:style>
  <w:style w:type="paragraph" w:customStyle="1" w:styleId="Index">
    <w:name w:val="Index"/>
    <w:basedOn w:val="Standard"/>
    <w:rsid w:val="0073653D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73653D"/>
    <w:pPr>
      <w:spacing w:before="120"/>
    </w:pPr>
    <w:rPr>
      <w:rFonts w:ascii="Calibri" w:hAnsi="Calibri"/>
      <w:b/>
      <w:bCs/>
      <w:i/>
      <w:iCs/>
      <w:szCs w:val="24"/>
    </w:rPr>
  </w:style>
  <w:style w:type="paragraph" w:customStyle="1" w:styleId="Contents2">
    <w:name w:val="Contents 2"/>
    <w:basedOn w:val="Standard"/>
    <w:next w:val="Standard"/>
    <w:rsid w:val="0073653D"/>
    <w:pPr>
      <w:spacing w:before="120"/>
      <w:ind w:left="240"/>
    </w:pPr>
    <w:rPr>
      <w:rFonts w:ascii="Calibri" w:hAnsi="Calibri"/>
      <w:b/>
      <w:bCs/>
      <w:sz w:val="22"/>
    </w:rPr>
  </w:style>
  <w:style w:type="paragraph" w:customStyle="1" w:styleId="Contents3">
    <w:name w:val="Contents 3"/>
    <w:basedOn w:val="Standard"/>
    <w:next w:val="Standard"/>
    <w:rsid w:val="0073653D"/>
    <w:pPr>
      <w:ind w:left="480"/>
    </w:pPr>
    <w:rPr>
      <w:rFonts w:ascii="Calibri" w:hAnsi="Calibri"/>
      <w:sz w:val="20"/>
    </w:rPr>
  </w:style>
  <w:style w:type="paragraph" w:customStyle="1" w:styleId="Contents4">
    <w:name w:val="Contents 4"/>
    <w:basedOn w:val="Standard"/>
    <w:next w:val="Standard"/>
    <w:rsid w:val="0073653D"/>
    <w:pPr>
      <w:ind w:left="720"/>
    </w:pPr>
    <w:rPr>
      <w:rFonts w:ascii="Calibri" w:hAnsi="Calibri"/>
      <w:sz w:val="20"/>
    </w:rPr>
  </w:style>
  <w:style w:type="paragraph" w:customStyle="1" w:styleId="Contents5">
    <w:name w:val="Contents 5"/>
    <w:basedOn w:val="Standard"/>
    <w:next w:val="Standard"/>
    <w:rsid w:val="0073653D"/>
    <w:pPr>
      <w:ind w:left="960"/>
    </w:pPr>
    <w:rPr>
      <w:rFonts w:ascii="Calibri" w:hAnsi="Calibri"/>
      <w:sz w:val="20"/>
    </w:rPr>
  </w:style>
  <w:style w:type="paragraph" w:customStyle="1" w:styleId="Contents6">
    <w:name w:val="Contents 6"/>
    <w:basedOn w:val="Standard"/>
    <w:next w:val="Standard"/>
    <w:rsid w:val="0073653D"/>
    <w:pPr>
      <w:ind w:left="1200"/>
    </w:pPr>
    <w:rPr>
      <w:rFonts w:ascii="Calibri" w:hAnsi="Calibri"/>
      <w:sz w:val="20"/>
    </w:rPr>
  </w:style>
  <w:style w:type="paragraph" w:customStyle="1" w:styleId="Contents7">
    <w:name w:val="Contents 7"/>
    <w:basedOn w:val="Standard"/>
    <w:next w:val="Standard"/>
    <w:rsid w:val="0073653D"/>
    <w:pPr>
      <w:ind w:left="1440"/>
    </w:pPr>
    <w:rPr>
      <w:rFonts w:ascii="Calibri" w:hAnsi="Calibri"/>
      <w:sz w:val="20"/>
    </w:rPr>
  </w:style>
  <w:style w:type="paragraph" w:customStyle="1" w:styleId="Contents8">
    <w:name w:val="Contents 8"/>
    <w:basedOn w:val="Standard"/>
    <w:next w:val="Standard"/>
    <w:rsid w:val="0073653D"/>
    <w:pPr>
      <w:ind w:left="1680"/>
    </w:pPr>
    <w:rPr>
      <w:rFonts w:ascii="Calibri" w:hAnsi="Calibri"/>
      <w:sz w:val="20"/>
    </w:rPr>
  </w:style>
  <w:style w:type="paragraph" w:customStyle="1" w:styleId="Contents9">
    <w:name w:val="Contents 9"/>
    <w:basedOn w:val="Standard"/>
    <w:next w:val="Standard"/>
    <w:rsid w:val="0073653D"/>
    <w:pPr>
      <w:ind w:left="1920"/>
    </w:pPr>
    <w:rPr>
      <w:rFonts w:ascii="Calibri" w:hAnsi="Calibri"/>
      <w:sz w:val="20"/>
    </w:rPr>
  </w:style>
  <w:style w:type="paragraph" w:customStyle="1" w:styleId="TtuloNvel3">
    <w:name w:val="Título_Nível3"/>
    <w:basedOn w:val="Standard"/>
    <w:next w:val="Text"/>
    <w:rsid w:val="0073653D"/>
    <w:pPr>
      <w:suppressAutoHyphens w:val="0"/>
      <w:spacing w:before="120" w:after="120"/>
      <w:ind w:left="1702" w:hanging="851"/>
    </w:pPr>
    <w:rPr>
      <w:rFonts w:eastAsia="Calibri"/>
      <w:sz w:val="20"/>
    </w:rPr>
  </w:style>
  <w:style w:type="paragraph" w:customStyle="1" w:styleId="TabelaCentralizada">
    <w:name w:val="Tabela_Centralizada"/>
    <w:rsid w:val="0073653D"/>
    <w:pPr>
      <w:suppressAutoHyphens/>
      <w:autoSpaceDN w:val="0"/>
      <w:jc w:val="center"/>
      <w:textAlignment w:val="baseline"/>
    </w:pPr>
    <w:rPr>
      <w:rFonts w:ascii="Arial" w:eastAsia="Arial" w:hAnsi="Arial" w:cs="Arial"/>
      <w:kern w:val="3"/>
    </w:rPr>
  </w:style>
  <w:style w:type="paragraph" w:customStyle="1" w:styleId="TabelaEsquerda">
    <w:name w:val="Tabela_Esquerda"/>
    <w:basedOn w:val="TabelaCentralizada"/>
    <w:rsid w:val="0073653D"/>
    <w:pPr>
      <w:keepNext/>
      <w:keepLines/>
      <w:snapToGrid w:val="0"/>
      <w:jc w:val="left"/>
    </w:pPr>
  </w:style>
  <w:style w:type="paragraph" w:customStyle="1" w:styleId="TableContents">
    <w:name w:val="Table Contents"/>
    <w:basedOn w:val="Standard"/>
    <w:rsid w:val="0073653D"/>
    <w:pPr>
      <w:suppressLineNumbers/>
    </w:pPr>
  </w:style>
  <w:style w:type="paragraph" w:customStyle="1" w:styleId="TableHeading">
    <w:name w:val="Table Heading"/>
    <w:basedOn w:val="TableContents"/>
    <w:rsid w:val="0073653D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73653D"/>
    <w:pPr>
      <w:tabs>
        <w:tab w:val="right" w:leader="dot" w:pos="9637"/>
      </w:tabs>
      <w:ind w:left="2547"/>
    </w:pPr>
  </w:style>
  <w:style w:type="character" w:customStyle="1" w:styleId="WW8Num1z0">
    <w:name w:val="WW8Num1z0"/>
    <w:rsid w:val="0073653D"/>
    <w:rPr>
      <w:rFonts w:ascii="Symbol" w:hAnsi="Symbol"/>
    </w:rPr>
  </w:style>
  <w:style w:type="character" w:customStyle="1" w:styleId="WW8Num5z1">
    <w:name w:val="WW8Num5z1"/>
    <w:rsid w:val="0073653D"/>
    <w:rPr>
      <w:b/>
      <w:sz w:val="20"/>
      <w:szCs w:val="20"/>
    </w:rPr>
  </w:style>
  <w:style w:type="character" w:customStyle="1" w:styleId="WW8Num6z0">
    <w:name w:val="WW8Num6z0"/>
    <w:rsid w:val="0073653D"/>
    <w:rPr>
      <w:rFonts w:ascii="Symbol" w:hAnsi="Symbol"/>
    </w:rPr>
  </w:style>
  <w:style w:type="character" w:customStyle="1" w:styleId="WW8Num6z1">
    <w:name w:val="WW8Num6z1"/>
    <w:rsid w:val="0073653D"/>
    <w:rPr>
      <w:rFonts w:ascii="Courier New" w:hAnsi="Courier New" w:cs="Courier New"/>
    </w:rPr>
  </w:style>
  <w:style w:type="character" w:customStyle="1" w:styleId="WW8Num6z2">
    <w:name w:val="WW8Num6z2"/>
    <w:rsid w:val="0073653D"/>
    <w:rPr>
      <w:rFonts w:ascii="Wingdings" w:hAnsi="Wingdings"/>
    </w:rPr>
  </w:style>
  <w:style w:type="character" w:customStyle="1" w:styleId="WW8Num7z0">
    <w:name w:val="WW8Num7z0"/>
    <w:rsid w:val="0073653D"/>
    <w:rPr>
      <w:rFonts w:ascii="Symbol" w:hAnsi="Symbol"/>
    </w:rPr>
  </w:style>
  <w:style w:type="character" w:customStyle="1" w:styleId="WW8Num7z1">
    <w:name w:val="WW8Num7z1"/>
    <w:rsid w:val="0073653D"/>
    <w:rPr>
      <w:rFonts w:ascii="Courier New" w:hAnsi="Courier New" w:cs="Courier New"/>
    </w:rPr>
  </w:style>
  <w:style w:type="character" w:customStyle="1" w:styleId="WW8Num7z2">
    <w:name w:val="WW8Num7z2"/>
    <w:rsid w:val="0073653D"/>
    <w:rPr>
      <w:rFonts w:ascii="Wingdings" w:hAnsi="Wingdings"/>
    </w:rPr>
  </w:style>
  <w:style w:type="character" w:customStyle="1" w:styleId="WW8Num8z1">
    <w:name w:val="WW8Num8z1"/>
    <w:rsid w:val="0073653D"/>
    <w:rPr>
      <w:rFonts w:ascii="Courier New" w:hAnsi="Courier New" w:cs="Courier New"/>
    </w:rPr>
  </w:style>
  <w:style w:type="character" w:customStyle="1" w:styleId="WW8Num8z2">
    <w:name w:val="WW8Num8z2"/>
    <w:rsid w:val="0073653D"/>
    <w:rPr>
      <w:rFonts w:ascii="Wingdings" w:hAnsi="Wingdings"/>
    </w:rPr>
  </w:style>
  <w:style w:type="character" w:customStyle="1" w:styleId="WW8Num8z3">
    <w:name w:val="WW8Num8z3"/>
    <w:rsid w:val="0073653D"/>
    <w:rPr>
      <w:rFonts w:ascii="Symbol" w:hAnsi="Symbol"/>
    </w:rPr>
  </w:style>
  <w:style w:type="character" w:customStyle="1" w:styleId="WW8Num10z0">
    <w:name w:val="WW8Num10z0"/>
    <w:rsid w:val="0073653D"/>
    <w:rPr>
      <w:rFonts w:ascii="Arial Narrow" w:hAnsi="Arial Narrow"/>
    </w:rPr>
  </w:style>
  <w:style w:type="character" w:styleId="NmerodaPgina">
    <w:name w:val="page number"/>
    <w:basedOn w:val="Fontepargpadro"/>
    <w:rsid w:val="0073653D"/>
    <w:rPr>
      <w:sz w:val="16"/>
    </w:rPr>
  </w:style>
  <w:style w:type="character" w:customStyle="1" w:styleId="VisitedInternetLink">
    <w:name w:val="Visited Internet Link"/>
    <w:basedOn w:val="Fontepargpadro"/>
    <w:rsid w:val="0073653D"/>
    <w:rPr>
      <w:color w:val="800080"/>
      <w:u w:val="single"/>
    </w:rPr>
  </w:style>
  <w:style w:type="character" w:customStyle="1" w:styleId="Internetlink">
    <w:name w:val="Internet link"/>
    <w:basedOn w:val="Fontepargpadro"/>
    <w:rsid w:val="0073653D"/>
    <w:rPr>
      <w:color w:val="0000FF"/>
      <w:u w:val="single"/>
    </w:rPr>
  </w:style>
  <w:style w:type="character" w:customStyle="1" w:styleId="TtuloNvel3Char">
    <w:name w:val="Título_Nível3 Char"/>
    <w:basedOn w:val="Fontepargpadro"/>
    <w:rsid w:val="0073653D"/>
    <w:rPr>
      <w:rFonts w:ascii="Arial" w:eastAsia="Calibri" w:hAnsi="Arial" w:cs="Times New Roman"/>
      <w:szCs w:val="22"/>
    </w:rPr>
  </w:style>
  <w:style w:type="character" w:customStyle="1" w:styleId="TtuloNvel1Char">
    <w:name w:val="Título_Nível1 Char"/>
    <w:basedOn w:val="Fontepargpadro"/>
    <w:rsid w:val="0073653D"/>
    <w:rPr>
      <w:rFonts w:ascii="Arial" w:eastAsia="Times New Roman" w:hAnsi="Arial" w:cs="Times New Roman"/>
      <w:b/>
      <w:bCs/>
      <w:caps/>
      <w:sz w:val="22"/>
      <w:szCs w:val="28"/>
    </w:rPr>
  </w:style>
  <w:style w:type="character" w:customStyle="1" w:styleId="TabelaCentralizadaChar">
    <w:name w:val="Tabela_Centralizada Char"/>
    <w:basedOn w:val="Fontepargpadro"/>
    <w:rsid w:val="0073653D"/>
    <w:rPr>
      <w:rFonts w:ascii="Arial" w:hAnsi="Arial" w:cs="Arial"/>
      <w:lang w:val="pt-BR" w:bidi="ar-SA"/>
    </w:rPr>
  </w:style>
  <w:style w:type="character" w:customStyle="1" w:styleId="TabelaEsquerdaChar">
    <w:name w:val="Tabela_Esquerda Char"/>
    <w:basedOn w:val="TabelaCentralizadaChar"/>
    <w:rsid w:val="0073653D"/>
    <w:rPr>
      <w:rFonts w:ascii="Arial" w:hAnsi="Arial" w:cs="Arial"/>
      <w:lang w:val="pt-BR" w:bidi="ar-SA"/>
    </w:rPr>
  </w:style>
  <w:style w:type="character" w:customStyle="1" w:styleId="TabelaTtuloChar">
    <w:name w:val="Tabela_Título Char"/>
    <w:basedOn w:val="TabelaCentralizadaChar"/>
    <w:rsid w:val="0073653D"/>
    <w:rPr>
      <w:rFonts w:ascii="Arial" w:hAnsi="Arial" w:cs="Arial"/>
      <w:b/>
      <w:lang w:val="pt-BR" w:bidi="ar-SA"/>
    </w:rPr>
  </w:style>
  <w:style w:type="character" w:customStyle="1" w:styleId="TtuloNvel2Char">
    <w:name w:val="Título_Nível2 Char"/>
    <w:basedOn w:val="Fontepargpadro"/>
    <w:rsid w:val="0073653D"/>
    <w:rPr>
      <w:rFonts w:ascii="Arial" w:eastAsia="Times New Roman" w:hAnsi="Arial" w:cs="Times New Roman"/>
      <w:b/>
      <w:bCs/>
    </w:rPr>
  </w:style>
  <w:style w:type="character" w:customStyle="1" w:styleId="CabealhoChar">
    <w:name w:val="Cabeçalho Char"/>
    <w:basedOn w:val="Fontepargpadro"/>
    <w:rsid w:val="0073653D"/>
    <w:rPr>
      <w:rFonts w:ascii="Arial" w:hAnsi="Arial"/>
      <w:color w:val="000000"/>
      <w:sz w:val="24"/>
    </w:rPr>
  </w:style>
  <w:style w:type="character" w:customStyle="1" w:styleId="RodapChar">
    <w:name w:val="Rodapé Char"/>
    <w:basedOn w:val="Fontepargpadro"/>
    <w:rsid w:val="0073653D"/>
    <w:rPr>
      <w:rFonts w:ascii="Arial" w:hAnsi="Arial"/>
      <w:color w:val="000000"/>
      <w:sz w:val="24"/>
    </w:rPr>
  </w:style>
  <w:style w:type="character" w:customStyle="1" w:styleId="WW8NumSt18z0">
    <w:name w:val="WW8NumSt18z0"/>
    <w:rsid w:val="0073653D"/>
    <w:rPr>
      <w:i w:val="0"/>
      <w:color w:val="000000"/>
      <w:sz w:val="20"/>
      <w:szCs w:val="20"/>
    </w:rPr>
  </w:style>
  <w:style w:type="character" w:customStyle="1" w:styleId="WW8Num9z2">
    <w:name w:val="WW8Num9z2"/>
    <w:rsid w:val="0073653D"/>
    <w:rPr>
      <w:rFonts w:ascii="Symbol" w:hAnsi="Symbol"/>
      <w:i w:val="0"/>
      <w:color w:val="000000"/>
    </w:rPr>
  </w:style>
  <w:style w:type="character" w:customStyle="1" w:styleId="WW8Num9z3">
    <w:name w:val="WW8Num9z3"/>
    <w:rsid w:val="0073653D"/>
    <w:rPr>
      <w:rFonts w:ascii="Symbol" w:hAnsi="Symbol"/>
      <w:color w:val="000000"/>
    </w:rPr>
  </w:style>
  <w:style w:type="character" w:customStyle="1" w:styleId="WW8Num16z2">
    <w:name w:val="WW8Num16z2"/>
    <w:rsid w:val="0073653D"/>
    <w:rPr>
      <w:rFonts w:ascii="Symbol" w:hAnsi="Symbol"/>
      <w:color w:val="000000"/>
    </w:rPr>
  </w:style>
  <w:style w:type="character" w:customStyle="1" w:styleId="WW8Num15z2">
    <w:name w:val="WW8Num15z2"/>
    <w:rsid w:val="0073653D"/>
    <w:rPr>
      <w:rFonts w:ascii="Symbol" w:hAnsi="Symbol"/>
      <w:color w:val="000000"/>
    </w:rPr>
  </w:style>
  <w:style w:type="character" w:customStyle="1" w:styleId="IndexLink">
    <w:name w:val="Index Link"/>
    <w:rsid w:val="0073653D"/>
  </w:style>
  <w:style w:type="numbering" w:customStyle="1" w:styleId="WW8Num1">
    <w:name w:val="WW8Num1"/>
    <w:basedOn w:val="Semlista"/>
    <w:rsid w:val="0073653D"/>
    <w:pPr>
      <w:numPr>
        <w:numId w:val="11"/>
      </w:numPr>
    </w:pPr>
  </w:style>
  <w:style w:type="numbering" w:customStyle="1" w:styleId="WW8Num3">
    <w:name w:val="WW8Num3"/>
    <w:basedOn w:val="Semlista"/>
    <w:rsid w:val="0073653D"/>
    <w:pPr>
      <w:numPr>
        <w:numId w:val="12"/>
      </w:numPr>
    </w:pPr>
  </w:style>
  <w:style w:type="numbering" w:customStyle="1" w:styleId="WW8Num4">
    <w:name w:val="WW8Num4"/>
    <w:basedOn w:val="Semlista"/>
    <w:rsid w:val="0073653D"/>
    <w:pPr>
      <w:numPr>
        <w:numId w:val="13"/>
      </w:numPr>
    </w:pPr>
  </w:style>
  <w:style w:type="numbering" w:customStyle="1" w:styleId="WW8Num5">
    <w:name w:val="WW8Num5"/>
    <w:basedOn w:val="Semlista"/>
    <w:rsid w:val="0073653D"/>
    <w:pPr>
      <w:numPr>
        <w:numId w:val="14"/>
      </w:numPr>
    </w:pPr>
  </w:style>
  <w:style w:type="numbering" w:customStyle="1" w:styleId="WW8Num6">
    <w:name w:val="WW8Num6"/>
    <w:basedOn w:val="Semlista"/>
    <w:rsid w:val="0073653D"/>
    <w:pPr>
      <w:numPr>
        <w:numId w:val="15"/>
      </w:numPr>
    </w:pPr>
  </w:style>
  <w:style w:type="numbering" w:customStyle="1" w:styleId="WW8Num7">
    <w:name w:val="WW8Num7"/>
    <w:basedOn w:val="Semlista"/>
    <w:rsid w:val="0073653D"/>
    <w:pPr>
      <w:numPr>
        <w:numId w:val="16"/>
      </w:numPr>
    </w:pPr>
  </w:style>
  <w:style w:type="numbering" w:customStyle="1" w:styleId="WW8Num9">
    <w:name w:val="WW8Num9"/>
    <w:basedOn w:val="Semlista"/>
    <w:rsid w:val="0073653D"/>
    <w:pPr>
      <w:numPr>
        <w:numId w:val="17"/>
      </w:numPr>
    </w:pPr>
  </w:style>
  <w:style w:type="numbering" w:customStyle="1" w:styleId="WW8Num10">
    <w:name w:val="WW8Num10"/>
    <w:basedOn w:val="Semlista"/>
    <w:rsid w:val="0073653D"/>
    <w:pPr>
      <w:numPr>
        <w:numId w:val="18"/>
      </w:numPr>
    </w:pPr>
  </w:style>
  <w:style w:type="numbering" w:customStyle="1" w:styleId="WW8Num11">
    <w:name w:val="WW8Num11"/>
    <w:basedOn w:val="Semlista"/>
    <w:rsid w:val="0073653D"/>
    <w:pPr>
      <w:numPr>
        <w:numId w:val="19"/>
      </w:numPr>
    </w:pPr>
  </w:style>
  <w:style w:type="numbering" w:customStyle="1" w:styleId="WW8Num17">
    <w:name w:val="WW8Num17"/>
    <w:basedOn w:val="Semlista"/>
    <w:rsid w:val="0073653D"/>
    <w:pPr>
      <w:numPr>
        <w:numId w:val="20"/>
      </w:numPr>
    </w:pPr>
  </w:style>
  <w:style w:type="numbering" w:customStyle="1" w:styleId="WW8Num15">
    <w:name w:val="WW8Num15"/>
    <w:basedOn w:val="Semlista"/>
    <w:rsid w:val="0073653D"/>
    <w:pPr>
      <w:numPr>
        <w:numId w:val="21"/>
      </w:numPr>
    </w:pPr>
  </w:style>
  <w:style w:type="character" w:customStyle="1" w:styleId="PargrafodaListaChar">
    <w:name w:val="Parágrafo da Lista Char"/>
    <w:aliases w:val="NCS 1 Char"/>
    <w:link w:val="PargrafodaLista"/>
    <w:uiPriority w:val="34"/>
    <w:rsid w:val="0073653D"/>
    <w:rPr>
      <w:i/>
      <w:iCs/>
      <w:sz w:val="20"/>
      <w:szCs w:val="20"/>
    </w:rPr>
  </w:style>
  <w:style w:type="paragraph" w:styleId="Corpodetexto2">
    <w:name w:val="Body Text 2"/>
    <w:basedOn w:val="Normal"/>
    <w:link w:val="Corpodetexto2Char"/>
    <w:semiHidden/>
    <w:unhideWhenUsed/>
    <w:rsid w:val="003B708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3B708C"/>
    <w:rPr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9429C6"/>
    <w:pPr>
      <w:widowControl w:val="0"/>
      <w:shd w:val="clear" w:color="auto" w:fill="000080"/>
      <w:spacing w:line="240" w:lineRule="atLeast"/>
    </w:pPr>
    <w:rPr>
      <w:rFonts w:ascii="Tahoma" w:hAnsi="Tahoma"/>
      <w:lang w:val="en-US" w:eastAsia="en-US"/>
    </w:rPr>
  </w:style>
  <w:style w:type="character" w:customStyle="1" w:styleId="MapadoDocumentoChar">
    <w:name w:val="Mapa do Documento Char"/>
    <w:basedOn w:val="Fontepargpadro"/>
    <w:link w:val="MapadoDocumento"/>
    <w:semiHidden/>
    <w:rsid w:val="009429C6"/>
    <w:rPr>
      <w:rFonts w:ascii="Tahoma" w:hAnsi="Tahoma"/>
      <w:shd w:val="clear" w:color="auto" w:fill="000080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1A24F3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tulo2Char">
    <w:name w:val="Título 2 Char"/>
    <w:basedOn w:val="Fontepargpadro"/>
    <w:link w:val="Ttulo2"/>
    <w:uiPriority w:val="9"/>
    <w:rsid w:val="001A24F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tulo6Char">
    <w:name w:val="Título 6 Char"/>
    <w:aliases w:val="Título Atividade Char"/>
    <w:basedOn w:val="Fontepargpadro"/>
    <w:link w:val="Ttulo6"/>
    <w:uiPriority w:val="9"/>
    <w:rsid w:val="001A24F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7Char">
    <w:name w:val="Título 7 Char"/>
    <w:basedOn w:val="Fontepargpadro"/>
    <w:link w:val="Ttulo7"/>
    <w:uiPriority w:val="9"/>
    <w:rsid w:val="001A24F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rsid w:val="001A24F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tulo9Char">
    <w:name w:val="Título 9 Char"/>
    <w:basedOn w:val="Fontepargpadro"/>
    <w:link w:val="Ttulo9"/>
    <w:uiPriority w:val="9"/>
    <w:rsid w:val="001A24F3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character" w:customStyle="1" w:styleId="TtuloChar">
    <w:name w:val="Título Char"/>
    <w:basedOn w:val="Fontepargpadro"/>
    <w:link w:val="Ttulo"/>
    <w:rsid w:val="001A24F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emEspaamento">
    <w:name w:val="No Spacing"/>
    <w:basedOn w:val="Normal"/>
    <w:uiPriority w:val="1"/>
    <w:qFormat/>
    <w:rsid w:val="001A24F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A24F3"/>
    <w:rPr>
      <w:i w:val="0"/>
      <w:iCs w:val="0"/>
      <w:color w:val="C45911" w:themeColor="accent2" w:themeShade="BF"/>
    </w:rPr>
  </w:style>
  <w:style w:type="character" w:customStyle="1" w:styleId="CitaoChar">
    <w:name w:val="Citação Char"/>
    <w:basedOn w:val="Fontepargpadro"/>
    <w:link w:val="Citao"/>
    <w:uiPriority w:val="29"/>
    <w:rsid w:val="001A24F3"/>
    <w:rPr>
      <w:color w:val="C45911" w:themeColor="accent2" w:themeShade="BF"/>
      <w:sz w:val="20"/>
      <w:szCs w:val="20"/>
    </w:rPr>
  </w:style>
  <w:style w:type="character" w:styleId="nfaseSutil">
    <w:name w:val="Subtle Emphasis"/>
    <w:uiPriority w:val="19"/>
    <w:qFormat/>
    <w:rsid w:val="001A24F3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nfaseIntensa">
    <w:name w:val="Intense Emphasis"/>
    <w:uiPriority w:val="21"/>
    <w:qFormat/>
    <w:rsid w:val="001A24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nciaSutil">
    <w:name w:val="Subtle Reference"/>
    <w:uiPriority w:val="31"/>
    <w:qFormat/>
    <w:rsid w:val="001A24F3"/>
    <w:rPr>
      <w:i/>
      <w:iCs/>
      <w:smallCaps/>
      <w:color w:val="ED7D31" w:themeColor="accent2"/>
      <w:u w:color="ED7D31" w:themeColor="accent2"/>
    </w:rPr>
  </w:style>
  <w:style w:type="character" w:styleId="TtulodoLivro">
    <w:name w:val="Book Title"/>
    <w:uiPriority w:val="33"/>
    <w:qFormat/>
    <w:rsid w:val="001A24F3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A24F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ne.santos\Desktop\Documenta&#231;&#227;o%20DETRAN\pa_proposta_de_atendiment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6345B3897C8742A5272FE7EF5529AC" ma:contentTypeVersion="0" ma:contentTypeDescription="Crie um novo documento." ma:contentTypeScope="" ma:versionID="a249a92c80c922184ca3a56db95d44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393BA-A98E-4B34-B871-D37F2611D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D17F6C-A4C1-4B5E-B9D5-4D25E33196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DA8E9-1BDC-47D5-8E10-C77772FAEF5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292A81A-5A60-7446-80DF-2776DF3E9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Settings\aline.santos\Desktop\Documentação DETRAN\pa_proposta_de_atendimento.dot</Template>
  <TotalTime>200</TotalTime>
  <Pages>13</Pages>
  <Words>1105</Words>
  <Characters>5972</Characters>
  <Application>Microsoft Macintosh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Atendimento/Ordem de serviço - 37232 - Sustentação nas Funcionalidades do Sistema de Multas de Pessoa</vt:lpstr>
    </vt:vector>
  </TitlesOfParts>
  <Manager>&lt;Sigla do Sistema&gt; - &lt;Nome do Sistema&gt;</Manager>
  <Company>Detran/DF</Company>
  <LinksUpToDate>false</LinksUpToDate>
  <CharactersWithSpaces>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Atendimento/Ordem de serviço - 37232 - Sustentação nas Funcionalidades do Sistema de Multas de Pessoa</dc:title>
  <dc:subject>Versão 1.0</dc:subject>
  <dc:creator>Ayrton Pinto Santos Filho</dc:creator>
  <cp:lastModifiedBy>Usuário do Microsoft Office</cp:lastModifiedBy>
  <cp:revision>40</cp:revision>
  <cp:lastPrinted>2015-07-23T17:07:00Z</cp:lastPrinted>
  <dcterms:created xsi:type="dcterms:W3CDTF">2019-06-20T13:01:00Z</dcterms:created>
  <dcterms:modified xsi:type="dcterms:W3CDTF">2019-06-20T19:46:00Z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